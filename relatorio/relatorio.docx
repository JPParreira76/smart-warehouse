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EFFF" w14:textId="129FFF5D" w:rsidR="00AB0CAD" w:rsidRPr="00B03A4D" w:rsidRDefault="00AB0CAD" w:rsidP="00D874A7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4"/>
        </w:rPr>
      </w:pPr>
    </w:p>
    <w:p w14:paraId="0BDEF000" w14:textId="58630369" w:rsidR="00AB0CAD" w:rsidRDefault="00354351" w:rsidP="00354351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noProof/>
          <w:sz w:val="40"/>
          <w:szCs w:val="40"/>
        </w:rPr>
        <w:drawing>
          <wp:inline distT="0" distB="0" distL="0" distR="0" wp14:anchorId="6986BCA4" wp14:editId="5A7AEFC5">
            <wp:extent cx="4570250" cy="3896139"/>
            <wp:effectExtent l="0" t="0" r="1905" b="0"/>
            <wp:docPr id="485831939" name="Picture 1" descr="A picture containing tex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31939" name="Picture 1" descr="A picture containing text, font, de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767" cy="392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55E1" w14:textId="77777777" w:rsidR="00354351" w:rsidRPr="00B03A4D" w:rsidRDefault="00354351" w:rsidP="00354351">
      <w:pPr>
        <w:jc w:val="center"/>
        <w:rPr>
          <w:rFonts w:asciiTheme="minorHAnsi" w:hAnsiTheme="minorHAnsi" w:cstheme="minorHAnsi"/>
        </w:rPr>
      </w:pPr>
    </w:p>
    <w:p w14:paraId="30D3090D" w14:textId="1273E8A7" w:rsidR="00354351" w:rsidRDefault="00354351" w:rsidP="00354351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</w:p>
    <w:p w14:paraId="37A682E2" w14:textId="77777777" w:rsidR="00407AFA" w:rsidRDefault="00407AFA" w:rsidP="0035435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4610207" w14:textId="77777777" w:rsidR="00354351" w:rsidRDefault="00354351" w:rsidP="0035435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DE93BD0" w14:textId="77777777" w:rsidR="00354351" w:rsidRDefault="00354351" w:rsidP="0035435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89C9A82" w14:textId="65BAD8CE" w:rsidR="00354351" w:rsidRPr="00354351" w:rsidRDefault="00354351" w:rsidP="00354351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B03A4D">
        <w:rPr>
          <w:rFonts w:asciiTheme="minorHAnsi" w:hAnsiTheme="minorHAnsi" w:cstheme="minorHAnsi"/>
          <w:b/>
          <w:sz w:val="40"/>
          <w:szCs w:val="40"/>
        </w:rPr>
        <w:t>Grupo 136 – EI PL</w:t>
      </w:r>
    </w:p>
    <w:p w14:paraId="0BDEF00A" w14:textId="7F7F9CAD" w:rsidR="00461FF9" w:rsidRPr="00B03A4D" w:rsidRDefault="00C27349" w:rsidP="00354351">
      <w:pPr>
        <w:jc w:val="center"/>
        <w:rPr>
          <w:rFonts w:asciiTheme="minorHAnsi" w:hAnsiTheme="minorHAnsi" w:cstheme="minorHAnsi"/>
          <w:sz w:val="28"/>
          <w:szCs w:val="28"/>
        </w:rPr>
      </w:pPr>
      <w:r w:rsidRPr="00B03A4D">
        <w:rPr>
          <w:rFonts w:asciiTheme="minorHAnsi" w:hAnsiTheme="minorHAnsi" w:cstheme="minorHAnsi"/>
          <w:sz w:val="28"/>
          <w:szCs w:val="28"/>
        </w:rPr>
        <w:t>João Parreira – 2221985</w:t>
      </w:r>
    </w:p>
    <w:p w14:paraId="1675E153" w14:textId="1DDE9826" w:rsidR="00A944F9" w:rsidRPr="00B03A4D" w:rsidRDefault="00C27349" w:rsidP="00354351">
      <w:pPr>
        <w:jc w:val="center"/>
        <w:rPr>
          <w:rFonts w:asciiTheme="minorHAnsi" w:hAnsiTheme="minorHAnsi" w:cstheme="minorHAnsi"/>
          <w:sz w:val="28"/>
          <w:szCs w:val="28"/>
        </w:rPr>
      </w:pPr>
      <w:r w:rsidRPr="00B03A4D">
        <w:rPr>
          <w:rFonts w:asciiTheme="minorHAnsi" w:hAnsiTheme="minorHAnsi" w:cstheme="minorHAnsi"/>
          <w:sz w:val="28"/>
          <w:szCs w:val="28"/>
        </w:rPr>
        <w:t xml:space="preserve">Francisco </w:t>
      </w:r>
      <w:proofErr w:type="spellStart"/>
      <w:r w:rsidRPr="00B03A4D">
        <w:rPr>
          <w:rFonts w:asciiTheme="minorHAnsi" w:hAnsiTheme="minorHAnsi" w:cstheme="minorHAnsi"/>
          <w:sz w:val="28"/>
          <w:szCs w:val="28"/>
        </w:rPr>
        <w:t>Francisco</w:t>
      </w:r>
      <w:proofErr w:type="spellEnd"/>
      <w:r w:rsidRPr="00B03A4D">
        <w:rPr>
          <w:rFonts w:asciiTheme="minorHAnsi" w:hAnsiTheme="minorHAnsi" w:cstheme="minorHAnsi"/>
          <w:sz w:val="28"/>
          <w:szCs w:val="28"/>
        </w:rPr>
        <w:t xml:space="preserve"> - 2221842</w:t>
      </w:r>
    </w:p>
    <w:p w14:paraId="15BDF6C8" w14:textId="77777777" w:rsidR="00354351" w:rsidRPr="00B03A4D" w:rsidRDefault="00354351" w:rsidP="00354351">
      <w:pPr>
        <w:jc w:val="center"/>
        <w:rPr>
          <w:rFonts w:asciiTheme="minorHAnsi" w:hAnsiTheme="minorHAnsi" w:cstheme="minorHAnsi"/>
          <w:szCs w:val="24"/>
        </w:rPr>
      </w:pPr>
    </w:p>
    <w:p w14:paraId="0BDEF00C" w14:textId="644878E7" w:rsidR="003B27EB" w:rsidRPr="00B03A4D" w:rsidRDefault="00A944F9" w:rsidP="00354351">
      <w:pPr>
        <w:spacing w:line="400" w:lineRule="exact"/>
        <w:jc w:val="center"/>
        <w:rPr>
          <w:rFonts w:asciiTheme="minorHAnsi" w:hAnsiTheme="minorHAnsi" w:cstheme="minorHAnsi"/>
          <w:szCs w:val="24"/>
        </w:rPr>
      </w:pPr>
      <w:r w:rsidRPr="00B03A4D">
        <w:rPr>
          <w:rFonts w:asciiTheme="minorHAnsi" w:hAnsiTheme="minorHAnsi" w:cstheme="minorHAnsi"/>
          <w:szCs w:val="24"/>
        </w:rPr>
        <w:t xml:space="preserve">Trabalho de Projeto da unidade curricular de Tecnologias </w:t>
      </w:r>
      <w:r w:rsidR="00A02E90" w:rsidRPr="00B03A4D">
        <w:rPr>
          <w:rFonts w:asciiTheme="minorHAnsi" w:hAnsiTheme="minorHAnsi" w:cstheme="minorHAnsi"/>
          <w:szCs w:val="24"/>
        </w:rPr>
        <w:t xml:space="preserve">de </w:t>
      </w:r>
      <w:r w:rsidR="000A58D2" w:rsidRPr="00B03A4D">
        <w:rPr>
          <w:rFonts w:asciiTheme="minorHAnsi" w:hAnsiTheme="minorHAnsi" w:cstheme="minorHAnsi"/>
          <w:szCs w:val="24"/>
        </w:rPr>
        <w:t>Internet</w:t>
      </w:r>
    </w:p>
    <w:p w14:paraId="0BDEF00D" w14:textId="6FA1969D" w:rsidR="008948AD" w:rsidRPr="00B03A4D" w:rsidRDefault="00461FF9" w:rsidP="00354351">
      <w:pPr>
        <w:jc w:val="center"/>
        <w:rPr>
          <w:rFonts w:asciiTheme="minorHAnsi" w:hAnsiTheme="minorHAnsi" w:cstheme="minorHAnsi"/>
          <w:i/>
          <w:szCs w:val="24"/>
        </w:rPr>
      </w:pPr>
      <w:r w:rsidRPr="00B03A4D">
        <w:rPr>
          <w:rFonts w:asciiTheme="minorHAnsi" w:hAnsiTheme="minorHAnsi" w:cstheme="minorHAnsi"/>
          <w:szCs w:val="28"/>
        </w:rPr>
        <w:t xml:space="preserve">Leiria, </w:t>
      </w:r>
      <w:r w:rsidR="005E3356" w:rsidRPr="00B03A4D">
        <w:rPr>
          <w:rFonts w:asciiTheme="minorHAnsi" w:hAnsiTheme="minorHAnsi" w:cstheme="minorHAnsi"/>
          <w:szCs w:val="28"/>
        </w:rPr>
        <w:t>junho</w:t>
      </w:r>
      <w:r w:rsidRPr="00B03A4D">
        <w:rPr>
          <w:rFonts w:asciiTheme="minorHAnsi" w:hAnsiTheme="minorHAnsi" w:cstheme="minorHAnsi"/>
          <w:szCs w:val="28"/>
        </w:rPr>
        <w:t xml:space="preserve"> de </w:t>
      </w:r>
      <w:r w:rsidR="00C27349" w:rsidRPr="00B03A4D">
        <w:rPr>
          <w:rFonts w:asciiTheme="minorHAnsi" w:hAnsiTheme="minorHAnsi" w:cstheme="minorHAnsi"/>
          <w:szCs w:val="28"/>
        </w:rPr>
        <w:t>2023</w:t>
      </w:r>
      <w:r w:rsidR="007330C5" w:rsidRPr="00B03A4D">
        <w:rPr>
          <w:rFonts w:asciiTheme="minorHAnsi" w:hAnsiTheme="minorHAnsi" w:cstheme="minorHAnsi"/>
          <w:i/>
          <w:szCs w:val="24"/>
        </w:rPr>
        <w:br w:type="page"/>
      </w:r>
    </w:p>
    <w:p w14:paraId="0BDEF00E" w14:textId="77777777" w:rsidR="00D23AC2" w:rsidRPr="00B03A4D" w:rsidRDefault="00D23AC2" w:rsidP="00D874A7">
      <w:pPr>
        <w:tabs>
          <w:tab w:val="left" w:pos="6480"/>
        </w:tabs>
        <w:spacing w:after="120"/>
        <w:rPr>
          <w:rFonts w:asciiTheme="minorHAnsi" w:hAnsiTheme="minorHAnsi" w:cstheme="minorHAnsi"/>
          <w:i/>
          <w:szCs w:val="24"/>
        </w:rPr>
      </w:pPr>
    </w:p>
    <w:p w14:paraId="0BDEF040" w14:textId="77777777" w:rsidR="00DD743C" w:rsidRPr="00B03A4D" w:rsidRDefault="00647E0D" w:rsidP="00D874A7">
      <w:pPr>
        <w:pStyle w:val="Heading1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</w:rPr>
      </w:pPr>
      <w:bookmarkStart w:id="0" w:name="_Toc357152318"/>
      <w:bookmarkStart w:id="1" w:name="_Toc357154525"/>
      <w:bookmarkStart w:id="2" w:name="_Toc530601446"/>
      <w:bookmarkStart w:id="3" w:name="_Toc135735459"/>
      <w:r w:rsidRPr="00B03A4D">
        <w:rPr>
          <w:rFonts w:asciiTheme="minorHAnsi" w:hAnsiTheme="minorHAnsi" w:cstheme="minorHAnsi"/>
        </w:rPr>
        <w:lastRenderedPageBreak/>
        <w:t>Lista</w:t>
      </w:r>
      <w:r w:rsidR="00FF446F" w:rsidRPr="00B03A4D">
        <w:rPr>
          <w:rFonts w:asciiTheme="minorHAnsi" w:hAnsiTheme="minorHAnsi" w:cstheme="minorHAnsi"/>
        </w:rPr>
        <w:t xml:space="preserve"> </w:t>
      </w:r>
      <w:r w:rsidR="00FA5640" w:rsidRPr="00B03A4D">
        <w:rPr>
          <w:rFonts w:asciiTheme="minorHAnsi" w:hAnsiTheme="minorHAnsi" w:cstheme="minorHAnsi"/>
        </w:rPr>
        <w:t>de F</w:t>
      </w:r>
      <w:r w:rsidR="00DD743C" w:rsidRPr="00B03A4D">
        <w:rPr>
          <w:rFonts w:asciiTheme="minorHAnsi" w:hAnsiTheme="minorHAnsi" w:cstheme="minorHAnsi"/>
        </w:rPr>
        <w:t>iguras</w:t>
      </w:r>
      <w:bookmarkEnd w:id="0"/>
      <w:bookmarkEnd w:id="1"/>
      <w:bookmarkEnd w:id="2"/>
      <w:bookmarkEnd w:id="3"/>
    </w:p>
    <w:p w14:paraId="5FF7D5F9" w14:textId="77777777" w:rsidR="00B043A5" w:rsidRPr="00B03A4D" w:rsidRDefault="00B043A5" w:rsidP="00D874A7">
      <w:pPr>
        <w:rPr>
          <w:rFonts w:asciiTheme="minorHAnsi" w:hAnsiTheme="minorHAnsi" w:cstheme="minorHAnsi"/>
        </w:rPr>
      </w:pPr>
    </w:p>
    <w:p w14:paraId="0F8FA5B2" w14:textId="5677D1F7" w:rsidR="00FF29D6" w:rsidRPr="00B03A4D" w:rsidRDefault="00104860" w:rsidP="00D874A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HAnsi"/>
          <w:noProof/>
          <w:sz w:val="22"/>
          <w:lang w:eastAsia="pt-PT"/>
        </w:rPr>
      </w:pPr>
      <w:r w:rsidRPr="00B03A4D">
        <w:rPr>
          <w:rFonts w:asciiTheme="minorHAnsi" w:hAnsiTheme="minorHAnsi" w:cstheme="minorHAnsi"/>
          <w:szCs w:val="24"/>
        </w:rPr>
        <w:fldChar w:fldCharType="begin"/>
      </w:r>
      <w:r w:rsidRPr="00B03A4D">
        <w:rPr>
          <w:rFonts w:asciiTheme="minorHAnsi" w:hAnsiTheme="minorHAnsi" w:cstheme="minorHAnsi"/>
          <w:szCs w:val="24"/>
        </w:rPr>
        <w:instrText xml:space="preserve"> TOC \h \z \c "Figura" </w:instrText>
      </w:r>
      <w:r w:rsidRPr="00B03A4D">
        <w:rPr>
          <w:rFonts w:asciiTheme="minorHAnsi" w:hAnsiTheme="minorHAnsi" w:cstheme="minorHAnsi"/>
          <w:szCs w:val="24"/>
        </w:rPr>
        <w:fldChar w:fldCharType="separate"/>
      </w:r>
      <w:hyperlink w:anchor="_Toc102681365" w:history="1">
        <w:r w:rsidR="00FF29D6" w:rsidRPr="00B03A4D">
          <w:rPr>
            <w:rStyle w:val="Hyperlink"/>
            <w:rFonts w:asciiTheme="minorHAnsi" w:hAnsiTheme="minorHAnsi" w:cstheme="minorHAnsi"/>
            <w:noProof/>
          </w:rPr>
          <w:t xml:space="preserve">Figura 1 - Arquitetura IoT </w:t>
        </w:r>
        <w:r w:rsidR="00200A9A">
          <w:rPr>
            <w:rStyle w:val="Hyperlink"/>
            <w:rFonts w:asciiTheme="minorHAnsi" w:hAnsiTheme="minorHAnsi" w:cstheme="minorHAnsi"/>
            <w:noProof/>
          </w:rPr>
          <w:t>do projeto</w:t>
        </w:r>
        <w:r w:rsidR="00FF29D6" w:rsidRPr="00B03A4D">
          <w:rPr>
            <w:rFonts w:asciiTheme="minorHAnsi" w:hAnsiTheme="minorHAnsi" w:cstheme="minorHAnsi"/>
            <w:noProof/>
            <w:webHidden/>
          </w:rPr>
          <w:tab/>
        </w:r>
        <w:r w:rsidR="000A7134">
          <w:rPr>
            <w:rFonts w:asciiTheme="minorHAnsi" w:hAnsiTheme="minorHAnsi" w:cstheme="minorHAnsi"/>
            <w:noProof/>
            <w:webHidden/>
          </w:rPr>
          <w:t>3</w:t>
        </w:r>
      </w:hyperlink>
    </w:p>
    <w:p w14:paraId="14D4527E" w14:textId="2C346BCA" w:rsidR="00FF29D6" w:rsidRDefault="00000000" w:rsidP="00D874A7">
      <w:pPr>
        <w:pStyle w:val="TableofFigures"/>
        <w:tabs>
          <w:tab w:val="right" w:leader="dot" w:pos="8777"/>
        </w:tabs>
        <w:rPr>
          <w:rFonts w:asciiTheme="minorHAnsi" w:hAnsiTheme="minorHAnsi" w:cstheme="minorHAnsi"/>
          <w:noProof/>
        </w:rPr>
      </w:pPr>
      <w:hyperlink w:anchor="_Toc102681366" w:history="1">
        <w:r w:rsidR="00FF29D6" w:rsidRPr="00B03A4D">
          <w:rPr>
            <w:rStyle w:val="Hyperlink"/>
            <w:rFonts w:asciiTheme="minorHAnsi" w:hAnsiTheme="minorHAnsi" w:cstheme="minorHAnsi"/>
            <w:noProof/>
          </w:rPr>
          <w:t xml:space="preserve">Figura 2 - </w:t>
        </w:r>
        <w:r w:rsidR="000A7134">
          <w:rPr>
            <w:rStyle w:val="Hyperlink"/>
            <w:rFonts w:asciiTheme="minorHAnsi" w:hAnsiTheme="minorHAnsi" w:cstheme="minorHAnsi"/>
            <w:noProof/>
          </w:rPr>
          <w:t>Dashboard</w:t>
        </w:r>
        <w:r w:rsidR="00FF29D6" w:rsidRPr="00B03A4D">
          <w:rPr>
            <w:rFonts w:asciiTheme="minorHAnsi" w:hAnsiTheme="minorHAnsi" w:cstheme="minorHAnsi"/>
            <w:noProof/>
            <w:webHidden/>
          </w:rPr>
          <w:tab/>
        </w:r>
        <w:r w:rsidR="000A7134">
          <w:rPr>
            <w:rFonts w:asciiTheme="minorHAnsi" w:hAnsiTheme="minorHAnsi" w:cstheme="minorHAnsi"/>
            <w:noProof/>
            <w:webHidden/>
          </w:rPr>
          <w:t>5</w:t>
        </w:r>
      </w:hyperlink>
    </w:p>
    <w:p w14:paraId="4B8F7B13" w14:textId="30E67AEC" w:rsidR="000A7134" w:rsidRDefault="000A7134" w:rsidP="000A7134">
      <w:pPr>
        <w:pStyle w:val="TableofFigures"/>
        <w:tabs>
          <w:tab w:val="right" w:leader="dot" w:pos="8777"/>
        </w:tabs>
        <w:rPr>
          <w:rFonts w:asciiTheme="minorHAnsi" w:hAnsiTheme="minorHAnsi" w:cstheme="minorHAnsi"/>
          <w:noProof/>
        </w:rPr>
      </w:pPr>
      <w:hyperlink w:anchor="_Toc102681366" w:history="1">
        <w:r w:rsidRPr="00B03A4D">
          <w:rPr>
            <w:rStyle w:val="Hyperlink"/>
            <w:rFonts w:asciiTheme="minorHAnsi" w:hAnsiTheme="minorHAnsi" w:cstheme="minorHAnsi"/>
            <w:noProof/>
          </w:rPr>
          <w:t xml:space="preserve">Figura </w:t>
        </w:r>
        <w:r w:rsidR="00AF090C">
          <w:rPr>
            <w:rStyle w:val="Hyperlink"/>
            <w:rFonts w:asciiTheme="minorHAnsi" w:hAnsiTheme="minorHAnsi" w:cstheme="minorHAnsi"/>
            <w:noProof/>
          </w:rPr>
          <w:t>3</w:t>
        </w:r>
        <w:r w:rsidRPr="00B03A4D">
          <w:rPr>
            <w:rStyle w:val="Hyperlink"/>
            <w:rFonts w:asciiTheme="minorHAnsi" w:hAnsiTheme="minorHAnsi" w:cstheme="minorHAnsi"/>
            <w:noProof/>
          </w:rPr>
          <w:t xml:space="preserve"> </w:t>
        </w:r>
        <w:r w:rsidR="00AF090C">
          <w:rPr>
            <w:rStyle w:val="Hyperlink"/>
            <w:rFonts w:asciiTheme="minorHAnsi" w:hAnsiTheme="minorHAnsi" w:cstheme="minorHAnsi"/>
            <w:noProof/>
          </w:rPr>
          <w:t>–</w:t>
        </w:r>
        <w:r w:rsidRPr="00B03A4D">
          <w:rPr>
            <w:rStyle w:val="Hyperlink"/>
            <w:rFonts w:asciiTheme="minorHAnsi" w:hAnsiTheme="minorHAnsi" w:cstheme="minorHAnsi"/>
            <w:noProof/>
          </w:rPr>
          <w:t xml:space="preserve"> </w:t>
        </w:r>
        <w:r w:rsidR="00AF090C">
          <w:rPr>
            <w:rStyle w:val="Hyperlink"/>
            <w:rFonts w:asciiTheme="minorHAnsi" w:hAnsiTheme="minorHAnsi" w:cstheme="minorHAnsi"/>
            <w:noProof/>
          </w:rPr>
          <w:t>Pseudocódigo do algoritmo de iluminação</w:t>
        </w:r>
        <w:r w:rsidRPr="00B03A4D">
          <w:rPr>
            <w:rFonts w:asciiTheme="minorHAnsi" w:hAnsiTheme="minorHAnsi" w:cstheme="minorHAnsi"/>
            <w:noProof/>
            <w:webHidden/>
          </w:rPr>
          <w:tab/>
        </w:r>
        <w:r w:rsidR="00AF090C">
          <w:rPr>
            <w:rFonts w:asciiTheme="minorHAnsi" w:hAnsiTheme="minorHAnsi" w:cstheme="minorHAnsi"/>
            <w:noProof/>
            <w:webHidden/>
          </w:rPr>
          <w:t>7</w:t>
        </w:r>
      </w:hyperlink>
    </w:p>
    <w:p w14:paraId="5A715A19" w14:textId="16D0F3D3" w:rsidR="000A7134" w:rsidRDefault="000A7134" w:rsidP="000A7134">
      <w:pPr>
        <w:pStyle w:val="TableofFigures"/>
        <w:tabs>
          <w:tab w:val="right" w:leader="dot" w:pos="8777"/>
        </w:tabs>
        <w:rPr>
          <w:rFonts w:asciiTheme="minorHAnsi" w:hAnsiTheme="minorHAnsi" w:cstheme="minorHAnsi"/>
          <w:noProof/>
        </w:rPr>
      </w:pPr>
      <w:hyperlink w:anchor="_Toc102681366" w:history="1">
        <w:r w:rsidRPr="00B03A4D">
          <w:rPr>
            <w:rStyle w:val="Hyperlink"/>
            <w:rFonts w:asciiTheme="minorHAnsi" w:hAnsiTheme="minorHAnsi" w:cstheme="minorHAnsi"/>
            <w:noProof/>
          </w:rPr>
          <w:t xml:space="preserve">Figura </w:t>
        </w:r>
        <w:r w:rsidR="00980EA4">
          <w:rPr>
            <w:rStyle w:val="Hyperlink"/>
            <w:rFonts w:asciiTheme="minorHAnsi" w:hAnsiTheme="minorHAnsi" w:cstheme="minorHAnsi"/>
            <w:noProof/>
          </w:rPr>
          <w:t>4</w:t>
        </w:r>
        <w:r w:rsidRPr="00B03A4D">
          <w:rPr>
            <w:rStyle w:val="Hyperlink"/>
            <w:rFonts w:asciiTheme="minorHAnsi" w:hAnsiTheme="minorHAnsi" w:cstheme="minorHAnsi"/>
            <w:noProof/>
          </w:rPr>
          <w:t xml:space="preserve"> </w:t>
        </w:r>
        <w:r w:rsidR="00980EA4">
          <w:rPr>
            <w:rStyle w:val="Hyperlink"/>
            <w:rFonts w:asciiTheme="minorHAnsi" w:hAnsiTheme="minorHAnsi" w:cstheme="minorHAnsi"/>
            <w:noProof/>
          </w:rPr>
          <w:t>–</w:t>
        </w:r>
        <w:r w:rsidRPr="00B03A4D">
          <w:rPr>
            <w:rStyle w:val="Hyperlink"/>
            <w:rFonts w:asciiTheme="minorHAnsi" w:hAnsiTheme="minorHAnsi" w:cstheme="minorHAnsi"/>
            <w:noProof/>
          </w:rPr>
          <w:t xml:space="preserve"> </w:t>
        </w:r>
        <w:r w:rsidR="00980EA4">
          <w:rPr>
            <w:rStyle w:val="Hyperlink"/>
            <w:rFonts w:asciiTheme="minorHAnsi" w:hAnsiTheme="minorHAnsi" w:cstheme="minorHAnsi"/>
            <w:noProof/>
          </w:rPr>
          <w:t>Pseudocódigo do algoritmo do ar condicionado</w:t>
        </w:r>
        <w:r w:rsidRPr="00B03A4D">
          <w:rPr>
            <w:rFonts w:asciiTheme="minorHAnsi" w:hAnsiTheme="minorHAnsi" w:cstheme="minorHAnsi"/>
            <w:noProof/>
            <w:webHidden/>
          </w:rPr>
          <w:tab/>
        </w:r>
        <w:r w:rsidR="00980EA4">
          <w:rPr>
            <w:rFonts w:asciiTheme="minorHAnsi" w:hAnsiTheme="minorHAnsi" w:cstheme="minorHAnsi"/>
            <w:noProof/>
            <w:webHidden/>
          </w:rPr>
          <w:t>8</w:t>
        </w:r>
      </w:hyperlink>
    </w:p>
    <w:p w14:paraId="6BF7D428" w14:textId="77BC654E" w:rsidR="00AA5B76" w:rsidRDefault="00AA5B76" w:rsidP="00AA5B76">
      <w:pPr>
        <w:pStyle w:val="TableofFigures"/>
        <w:tabs>
          <w:tab w:val="right" w:leader="dot" w:pos="8777"/>
        </w:tabs>
        <w:rPr>
          <w:rFonts w:asciiTheme="minorHAnsi" w:hAnsiTheme="minorHAnsi" w:cstheme="minorHAnsi"/>
          <w:noProof/>
        </w:rPr>
      </w:pPr>
      <w:hyperlink w:anchor="_Toc102681366" w:history="1">
        <w:r w:rsidRPr="00B03A4D">
          <w:rPr>
            <w:rStyle w:val="Hyperlink"/>
            <w:rFonts w:asciiTheme="minorHAnsi" w:hAnsiTheme="minorHAnsi" w:cstheme="minorHAnsi"/>
            <w:noProof/>
          </w:rPr>
          <w:t>Figura</w:t>
        </w:r>
        <w:r>
          <w:rPr>
            <w:rStyle w:val="Hyperlink"/>
            <w:rFonts w:asciiTheme="minorHAnsi" w:hAnsiTheme="minorHAnsi" w:cstheme="minorHAnsi"/>
            <w:noProof/>
          </w:rPr>
          <w:t xml:space="preserve"> 5</w:t>
        </w:r>
        <w:r w:rsidRPr="00B03A4D">
          <w:rPr>
            <w:rStyle w:val="Hyperlink"/>
            <w:rFonts w:asciiTheme="minorHAnsi" w:hAnsiTheme="minorHAnsi" w:cstheme="minorHAnsi"/>
            <w:noProof/>
          </w:rPr>
          <w:t xml:space="preserve"> </w:t>
        </w:r>
        <w:r>
          <w:rPr>
            <w:rStyle w:val="Hyperlink"/>
            <w:rFonts w:asciiTheme="minorHAnsi" w:hAnsiTheme="minorHAnsi" w:cstheme="minorHAnsi"/>
            <w:noProof/>
          </w:rPr>
          <w:t>–</w:t>
        </w:r>
        <w:r w:rsidRPr="00B03A4D">
          <w:rPr>
            <w:rStyle w:val="Hyperlink"/>
            <w:rFonts w:asciiTheme="minorHAnsi" w:hAnsiTheme="minorHAnsi" w:cstheme="minorHAnsi"/>
            <w:noProof/>
          </w:rPr>
          <w:t xml:space="preserve"> </w:t>
        </w:r>
        <w:r>
          <w:rPr>
            <w:rStyle w:val="Hyperlink"/>
            <w:rFonts w:asciiTheme="minorHAnsi" w:hAnsiTheme="minorHAnsi" w:cstheme="minorHAnsi"/>
            <w:noProof/>
          </w:rPr>
          <w:t>Evento de abertura e fecho do portão</w:t>
        </w:r>
        <w:r w:rsidRPr="00B03A4D">
          <w:rPr>
            <w:rFonts w:asciiTheme="minorHAnsi" w:hAnsiTheme="minorHAnsi" w:cstheme="minorHAnsi"/>
            <w:noProof/>
            <w:webHidden/>
          </w:rPr>
          <w:tab/>
        </w:r>
        <w:r>
          <w:rPr>
            <w:rFonts w:asciiTheme="minorHAnsi" w:hAnsiTheme="minorHAnsi" w:cstheme="minorHAnsi"/>
            <w:noProof/>
            <w:webHidden/>
          </w:rPr>
          <w:t>8</w:t>
        </w:r>
      </w:hyperlink>
    </w:p>
    <w:p w14:paraId="0B8F8F19" w14:textId="3535DC48" w:rsidR="000A7134" w:rsidRDefault="000A7134" w:rsidP="000A7134">
      <w:pPr>
        <w:pStyle w:val="TableofFigures"/>
        <w:tabs>
          <w:tab w:val="right" w:leader="dot" w:pos="8777"/>
        </w:tabs>
        <w:rPr>
          <w:rFonts w:asciiTheme="minorHAnsi" w:hAnsiTheme="minorHAnsi" w:cstheme="minorHAnsi"/>
          <w:noProof/>
        </w:rPr>
      </w:pPr>
      <w:hyperlink w:anchor="_Toc102681366" w:history="1">
        <w:r w:rsidRPr="00B03A4D">
          <w:rPr>
            <w:rStyle w:val="Hyperlink"/>
            <w:rFonts w:asciiTheme="minorHAnsi" w:hAnsiTheme="minorHAnsi" w:cstheme="minorHAnsi"/>
            <w:noProof/>
          </w:rPr>
          <w:t xml:space="preserve">Figura </w:t>
        </w:r>
        <w:r w:rsidR="00AA5B76">
          <w:rPr>
            <w:rStyle w:val="Hyperlink"/>
            <w:rFonts w:asciiTheme="minorHAnsi" w:hAnsiTheme="minorHAnsi" w:cstheme="minorHAnsi"/>
            <w:noProof/>
          </w:rPr>
          <w:t>6</w:t>
        </w:r>
        <w:r w:rsidRPr="00B03A4D">
          <w:rPr>
            <w:rStyle w:val="Hyperlink"/>
            <w:rFonts w:asciiTheme="minorHAnsi" w:hAnsiTheme="minorHAnsi" w:cstheme="minorHAnsi"/>
            <w:noProof/>
          </w:rPr>
          <w:t xml:space="preserve"> </w:t>
        </w:r>
        <w:r w:rsidR="00980EA4">
          <w:rPr>
            <w:rStyle w:val="Hyperlink"/>
            <w:rFonts w:asciiTheme="minorHAnsi" w:hAnsiTheme="minorHAnsi" w:cstheme="minorHAnsi"/>
            <w:noProof/>
          </w:rPr>
          <w:t>–</w:t>
        </w:r>
        <w:r w:rsidR="00793FA9">
          <w:rPr>
            <w:rStyle w:val="Hyperlink"/>
            <w:rFonts w:asciiTheme="minorHAnsi" w:hAnsiTheme="minorHAnsi" w:cstheme="minorHAnsi"/>
            <w:noProof/>
          </w:rPr>
          <w:t>Esquema do a</w:t>
        </w:r>
        <w:r w:rsidR="00801D37">
          <w:rPr>
            <w:rStyle w:val="Hyperlink"/>
            <w:rFonts w:asciiTheme="minorHAnsi" w:hAnsiTheme="minorHAnsi" w:cstheme="minorHAnsi"/>
            <w:noProof/>
          </w:rPr>
          <w:t>mbiente de teste</w:t>
        </w:r>
        <w:r w:rsidRPr="00B03A4D">
          <w:rPr>
            <w:rFonts w:asciiTheme="minorHAnsi" w:hAnsiTheme="minorHAnsi" w:cstheme="minorHAnsi"/>
            <w:noProof/>
            <w:webHidden/>
          </w:rPr>
          <w:tab/>
        </w:r>
        <w:r w:rsidR="00C24814">
          <w:rPr>
            <w:rFonts w:asciiTheme="minorHAnsi" w:hAnsiTheme="minorHAnsi" w:cstheme="minorHAnsi"/>
            <w:noProof/>
            <w:webHidden/>
          </w:rPr>
          <w:t>11</w:t>
        </w:r>
      </w:hyperlink>
    </w:p>
    <w:p w14:paraId="0CD39C6E" w14:textId="7D5EA2B0" w:rsidR="00793FA9" w:rsidRPr="00793FA9" w:rsidRDefault="00793FA9" w:rsidP="00793FA9">
      <w:pPr>
        <w:pStyle w:val="TableofFigures"/>
        <w:tabs>
          <w:tab w:val="right" w:leader="dot" w:pos="8777"/>
        </w:tabs>
        <w:rPr>
          <w:rFonts w:asciiTheme="minorHAnsi" w:hAnsiTheme="minorHAnsi" w:cstheme="minorHAnsi"/>
          <w:noProof/>
        </w:rPr>
      </w:pPr>
      <w:hyperlink w:anchor="_Toc102681366" w:history="1">
        <w:r w:rsidRPr="00B03A4D">
          <w:rPr>
            <w:rStyle w:val="Hyperlink"/>
            <w:rFonts w:asciiTheme="minorHAnsi" w:hAnsiTheme="minorHAnsi" w:cstheme="minorHAnsi"/>
            <w:noProof/>
          </w:rPr>
          <w:t xml:space="preserve">Figura </w:t>
        </w:r>
        <w:r>
          <w:rPr>
            <w:rStyle w:val="Hyperlink"/>
            <w:rFonts w:asciiTheme="minorHAnsi" w:hAnsiTheme="minorHAnsi" w:cstheme="minorHAnsi"/>
            <w:noProof/>
          </w:rPr>
          <w:t>6</w:t>
        </w:r>
        <w:r w:rsidRPr="00B03A4D">
          <w:rPr>
            <w:rStyle w:val="Hyperlink"/>
            <w:rFonts w:asciiTheme="minorHAnsi" w:hAnsiTheme="minorHAnsi" w:cstheme="minorHAnsi"/>
            <w:noProof/>
          </w:rPr>
          <w:t xml:space="preserve"> </w:t>
        </w:r>
        <w:r>
          <w:rPr>
            <w:rStyle w:val="Hyperlink"/>
            <w:rFonts w:asciiTheme="minorHAnsi" w:hAnsiTheme="minorHAnsi" w:cstheme="minorHAnsi"/>
            <w:noProof/>
          </w:rPr>
          <w:t>–Ambiente de teste</w:t>
        </w:r>
        <w:r w:rsidRPr="00B03A4D">
          <w:rPr>
            <w:rFonts w:asciiTheme="minorHAnsi" w:hAnsiTheme="minorHAnsi" w:cstheme="minorHAnsi"/>
            <w:noProof/>
            <w:webHidden/>
          </w:rPr>
          <w:tab/>
        </w:r>
        <w:r>
          <w:rPr>
            <w:rFonts w:asciiTheme="minorHAnsi" w:hAnsiTheme="minorHAnsi" w:cstheme="minorHAnsi"/>
            <w:noProof/>
            <w:webHidden/>
          </w:rPr>
          <w:t>11</w:t>
        </w:r>
      </w:hyperlink>
    </w:p>
    <w:p w14:paraId="5178CB10" w14:textId="0092C542" w:rsidR="00801D37" w:rsidRDefault="00801D37" w:rsidP="00801D37">
      <w:pPr>
        <w:pStyle w:val="TableofFigures"/>
        <w:tabs>
          <w:tab w:val="right" w:leader="dot" w:pos="8777"/>
        </w:tabs>
        <w:rPr>
          <w:rFonts w:asciiTheme="minorHAnsi" w:hAnsiTheme="minorHAnsi" w:cstheme="minorHAnsi"/>
          <w:noProof/>
        </w:rPr>
      </w:pPr>
      <w:hyperlink w:anchor="_Toc102681366" w:history="1">
        <w:r w:rsidRPr="00B03A4D">
          <w:rPr>
            <w:rStyle w:val="Hyperlink"/>
            <w:rFonts w:asciiTheme="minorHAnsi" w:hAnsiTheme="minorHAnsi" w:cstheme="minorHAnsi"/>
            <w:noProof/>
          </w:rPr>
          <w:t xml:space="preserve">Figura </w:t>
        </w:r>
        <w:r>
          <w:rPr>
            <w:rStyle w:val="Hyperlink"/>
            <w:rFonts w:asciiTheme="minorHAnsi" w:hAnsiTheme="minorHAnsi" w:cstheme="minorHAnsi"/>
            <w:noProof/>
          </w:rPr>
          <w:t>7</w:t>
        </w:r>
        <w:r w:rsidRPr="00B03A4D">
          <w:rPr>
            <w:rStyle w:val="Hyperlink"/>
            <w:rFonts w:asciiTheme="minorHAnsi" w:hAnsiTheme="minorHAnsi" w:cstheme="minorHAnsi"/>
            <w:noProof/>
          </w:rPr>
          <w:t xml:space="preserve"> </w:t>
        </w:r>
        <w:r>
          <w:rPr>
            <w:rStyle w:val="Hyperlink"/>
            <w:rFonts w:asciiTheme="minorHAnsi" w:hAnsiTheme="minorHAnsi" w:cstheme="minorHAnsi"/>
            <w:noProof/>
          </w:rPr>
          <w:t>–</w:t>
        </w:r>
        <w:r w:rsidRPr="00B03A4D">
          <w:rPr>
            <w:rStyle w:val="Hyperlink"/>
            <w:rFonts w:asciiTheme="minorHAnsi" w:hAnsiTheme="minorHAnsi" w:cstheme="minorHAnsi"/>
            <w:noProof/>
          </w:rPr>
          <w:t xml:space="preserve"> </w:t>
        </w:r>
        <w:r>
          <w:rPr>
            <w:rStyle w:val="Hyperlink"/>
            <w:rFonts w:asciiTheme="minorHAnsi" w:hAnsiTheme="minorHAnsi" w:cstheme="minorHAnsi"/>
            <w:noProof/>
          </w:rPr>
          <w:t>Gráfico do histórico da humidade utilizando a biblioteca chart.js</w:t>
        </w:r>
        <w:r w:rsidRPr="00B03A4D">
          <w:rPr>
            <w:rFonts w:asciiTheme="minorHAnsi" w:hAnsiTheme="minorHAnsi" w:cstheme="minorHAnsi"/>
            <w:noProof/>
            <w:webHidden/>
          </w:rPr>
          <w:tab/>
        </w:r>
        <w:r w:rsidR="00C24814">
          <w:rPr>
            <w:rFonts w:asciiTheme="minorHAnsi" w:hAnsiTheme="minorHAnsi" w:cstheme="minorHAnsi"/>
            <w:noProof/>
            <w:webHidden/>
          </w:rPr>
          <w:t>1</w:t>
        </w:r>
        <w:r w:rsidRPr="00B03A4D">
          <w:rPr>
            <w:rFonts w:asciiTheme="minorHAnsi" w:hAnsiTheme="minorHAnsi" w:cstheme="minorHAnsi"/>
            <w:noProof/>
            <w:webHidden/>
          </w:rPr>
          <w:fldChar w:fldCharType="begin"/>
        </w:r>
        <w:r w:rsidRPr="00B03A4D">
          <w:rPr>
            <w:rFonts w:asciiTheme="minorHAnsi" w:hAnsiTheme="minorHAnsi" w:cstheme="minorHAnsi"/>
            <w:noProof/>
            <w:webHidden/>
          </w:rPr>
          <w:instrText xml:space="preserve"> PAGEREF _Toc102681366 \h </w:instrText>
        </w:r>
        <w:r w:rsidRPr="00B03A4D">
          <w:rPr>
            <w:rFonts w:asciiTheme="minorHAnsi" w:hAnsiTheme="minorHAnsi" w:cstheme="minorHAnsi"/>
            <w:noProof/>
            <w:webHidden/>
          </w:rPr>
        </w:r>
        <w:r w:rsidRPr="00B03A4D">
          <w:rPr>
            <w:rFonts w:asciiTheme="minorHAnsi" w:hAnsiTheme="minorHAnsi" w:cstheme="minorHAnsi"/>
            <w:noProof/>
            <w:webHidden/>
          </w:rPr>
          <w:fldChar w:fldCharType="separate"/>
        </w:r>
        <w:r w:rsidR="00945002">
          <w:rPr>
            <w:rFonts w:asciiTheme="minorHAnsi" w:hAnsiTheme="minorHAnsi" w:cstheme="minorHAnsi"/>
            <w:noProof/>
            <w:webHidden/>
          </w:rPr>
          <w:t>8</w:t>
        </w:r>
        <w:r w:rsidRPr="00B03A4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03F7602" w14:textId="7CE79C99" w:rsidR="00801D37" w:rsidRDefault="00801D37" w:rsidP="00801D37">
      <w:pPr>
        <w:pStyle w:val="TableofFigures"/>
        <w:tabs>
          <w:tab w:val="right" w:leader="dot" w:pos="8777"/>
        </w:tabs>
        <w:rPr>
          <w:rFonts w:asciiTheme="minorHAnsi" w:hAnsiTheme="minorHAnsi" w:cstheme="minorHAnsi"/>
          <w:noProof/>
        </w:rPr>
      </w:pPr>
      <w:hyperlink w:anchor="_Toc102681366" w:history="1">
        <w:r w:rsidRPr="00B03A4D">
          <w:rPr>
            <w:rStyle w:val="Hyperlink"/>
            <w:rFonts w:asciiTheme="minorHAnsi" w:hAnsiTheme="minorHAnsi" w:cstheme="minorHAnsi"/>
            <w:noProof/>
          </w:rPr>
          <w:t>Figura</w:t>
        </w:r>
        <w:r>
          <w:rPr>
            <w:rStyle w:val="Hyperlink"/>
            <w:rFonts w:asciiTheme="minorHAnsi" w:hAnsiTheme="minorHAnsi" w:cstheme="minorHAnsi"/>
            <w:noProof/>
          </w:rPr>
          <w:t xml:space="preserve"> 8</w:t>
        </w:r>
        <w:r w:rsidRPr="00B03A4D">
          <w:rPr>
            <w:rStyle w:val="Hyperlink"/>
            <w:rFonts w:asciiTheme="minorHAnsi" w:hAnsiTheme="minorHAnsi" w:cstheme="minorHAnsi"/>
            <w:noProof/>
          </w:rPr>
          <w:t xml:space="preserve"> </w:t>
        </w:r>
        <w:r>
          <w:rPr>
            <w:rStyle w:val="Hyperlink"/>
            <w:rFonts w:asciiTheme="minorHAnsi" w:hAnsiTheme="minorHAnsi" w:cstheme="minorHAnsi"/>
            <w:noProof/>
          </w:rPr>
          <w:t>–</w:t>
        </w:r>
        <w:r w:rsidRPr="00B03A4D">
          <w:rPr>
            <w:rStyle w:val="Hyperlink"/>
            <w:rFonts w:asciiTheme="minorHAnsi" w:hAnsiTheme="minorHAnsi" w:cstheme="minorHAnsi"/>
            <w:noProof/>
          </w:rPr>
          <w:t xml:space="preserve"> </w:t>
        </w:r>
        <w:r>
          <w:rPr>
            <w:rStyle w:val="Hyperlink"/>
            <w:rFonts w:asciiTheme="minorHAnsi" w:hAnsiTheme="minorHAnsi" w:cstheme="minorHAnsi"/>
            <w:noProof/>
          </w:rPr>
          <w:t>Histórico das imagens capturadas</w:t>
        </w:r>
        <w:r w:rsidRPr="00B03A4D">
          <w:rPr>
            <w:rFonts w:asciiTheme="minorHAnsi" w:hAnsiTheme="minorHAnsi" w:cstheme="minorHAnsi"/>
            <w:noProof/>
            <w:webHidden/>
          </w:rPr>
          <w:tab/>
        </w:r>
        <w:r w:rsidR="00C24814">
          <w:rPr>
            <w:rFonts w:asciiTheme="minorHAnsi" w:hAnsiTheme="minorHAnsi" w:cstheme="minorHAnsi"/>
            <w:noProof/>
            <w:webHidden/>
          </w:rPr>
          <w:t>15</w:t>
        </w:r>
      </w:hyperlink>
    </w:p>
    <w:p w14:paraId="359FE09E" w14:textId="77777777" w:rsidR="00801D37" w:rsidRPr="00801D37" w:rsidRDefault="00801D37" w:rsidP="00801D37"/>
    <w:p w14:paraId="5BBBE395" w14:textId="77777777" w:rsidR="000A7134" w:rsidRPr="000A7134" w:rsidRDefault="000A7134" w:rsidP="000A7134"/>
    <w:p w14:paraId="0BDEF044" w14:textId="306D616C" w:rsidR="00DA0CA9" w:rsidRPr="00B03A4D" w:rsidRDefault="00104860" w:rsidP="00D874A7">
      <w:pPr>
        <w:spacing w:before="120" w:after="0" w:line="240" w:lineRule="auto"/>
        <w:rPr>
          <w:rFonts w:asciiTheme="minorHAnsi" w:hAnsiTheme="minorHAnsi" w:cstheme="minorHAnsi"/>
          <w:szCs w:val="24"/>
        </w:rPr>
      </w:pPr>
      <w:r w:rsidRPr="00B03A4D">
        <w:rPr>
          <w:rFonts w:asciiTheme="minorHAnsi" w:hAnsiTheme="minorHAnsi" w:cstheme="minorHAnsi"/>
          <w:szCs w:val="24"/>
        </w:rPr>
        <w:fldChar w:fldCharType="end"/>
      </w:r>
    </w:p>
    <w:p w14:paraId="0BDEF045" w14:textId="77777777" w:rsidR="00104860" w:rsidRPr="00B03A4D" w:rsidRDefault="00104860" w:rsidP="00D874A7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0BDEF046" w14:textId="77777777" w:rsidR="00104860" w:rsidRPr="00B03A4D" w:rsidRDefault="00104860" w:rsidP="00D874A7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0BDEF047" w14:textId="77777777" w:rsidR="00104860" w:rsidRPr="00B03A4D" w:rsidRDefault="00104860" w:rsidP="00D874A7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0BDEF048" w14:textId="77777777" w:rsidR="00104860" w:rsidRPr="00B03A4D" w:rsidRDefault="00104860" w:rsidP="00D874A7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0BDEF049" w14:textId="77777777" w:rsidR="00104860" w:rsidRPr="00B03A4D" w:rsidRDefault="00104860" w:rsidP="00D874A7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0BDEF04A" w14:textId="77777777" w:rsidR="00104860" w:rsidRPr="00B03A4D" w:rsidRDefault="00104860" w:rsidP="00D874A7">
      <w:pPr>
        <w:spacing w:before="120" w:after="0" w:line="240" w:lineRule="auto"/>
        <w:rPr>
          <w:rFonts w:asciiTheme="minorHAnsi" w:hAnsiTheme="minorHAnsi" w:cstheme="minorHAnsi"/>
        </w:rPr>
      </w:pPr>
    </w:p>
    <w:p w14:paraId="0BDEF04F" w14:textId="77777777" w:rsidR="00064E27" w:rsidRPr="00B03A4D" w:rsidRDefault="00064E27" w:rsidP="00D874A7">
      <w:p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br w:type="page"/>
      </w:r>
    </w:p>
    <w:p w14:paraId="0BDEF051" w14:textId="4415B605" w:rsidR="00B01BD4" w:rsidRPr="00B03A4D" w:rsidRDefault="00DD743C" w:rsidP="00D874A7">
      <w:pPr>
        <w:pStyle w:val="Heading1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</w:rPr>
      </w:pPr>
      <w:bookmarkStart w:id="4" w:name="_Toc357152320"/>
      <w:bookmarkStart w:id="5" w:name="_Toc357154527"/>
      <w:bookmarkStart w:id="6" w:name="_Toc530601448"/>
      <w:bookmarkStart w:id="7" w:name="_Toc135735461"/>
      <w:r w:rsidRPr="00B03A4D">
        <w:rPr>
          <w:rFonts w:asciiTheme="minorHAnsi" w:hAnsiTheme="minorHAnsi" w:cstheme="minorHAnsi"/>
        </w:rPr>
        <w:lastRenderedPageBreak/>
        <w:t>Lista de siglas</w:t>
      </w:r>
      <w:bookmarkEnd w:id="4"/>
      <w:bookmarkEnd w:id="5"/>
      <w:r w:rsidR="00615B76" w:rsidRPr="00B03A4D">
        <w:rPr>
          <w:rFonts w:asciiTheme="minorHAnsi" w:hAnsiTheme="minorHAnsi" w:cstheme="minorHAnsi"/>
        </w:rPr>
        <w:t xml:space="preserve"> e acrónimos</w:t>
      </w:r>
      <w:bookmarkEnd w:id="6"/>
      <w:bookmarkEnd w:id="7"/>
    </w:p>
    <w:p w14:paraId="3C3622AF" w14:textId="77777777" w:rsidR="00B043A5" w:rsidRPr="00B03A4D" w:rsidRDefault="00B043A5" w:rsidP="00D874A7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F539A" w:rsidRPr="00B03A4D" w14:paraId="0BDEF054" w14:textId="77777777" w:rsidTr="00B01BD4">
        <w:tc>
          <w:tcPr>
            <w:tcW w:w="1793" w:type="dxa"/>
            <w:vAlign w:val="center"/>
          </w:tcPr>
          <w:p w14:paraId="0BDEF052" w14:textId="0D7CB28F" w:rsidR="006F539A" w:rsidRPr="00B03A4D" w:rsidRDefault="0046551D" w:rsidP="00D874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6460" w:type="dxa"/>
            <w:vAlign w:val="center"/>
          </w:tcPr>
          <w:p w14:paraId="25345C86" w14:textId="77777777" w:rsidR="006F539A" w:rsidRDefault="0046551D" w:rsidP="00D874A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Application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Programming</w:t>
            </w:r>
            <w:proofErr w:type="spellEnd"/>
            <w:r>
              <w:rPr>
                <w:rFonts w:asciiTheme="minorHAnsi" w:hAnsiTheme="minorHAnsi" w:cstheme="minorHAnsi"/>
              </w:rPr>
              <w:t xml:space="preserve"> Interface</w:t>
            </w:r>
          </w:p>
          <w:p w14:paraId="0BDEF053" w14:textId="28C338AD" w:rsidR="005E3356" w:rsidRPr="00B03A4D" w:rsidRDefault="005E3356" w:rsidP="00D874A7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46551D" w14:paraId="0BDEF057" w14:textId="77777777" w:rsidTr="00B01BD4">
        <w:tc>
          <w:tcPr>
            <w:tcW w:w="1793" w:type="dxa"/>
            <w:vAlign w:val="center"/>
          </w:tcPr>
          <w:p w14:paraId="4DB5D445" w14:textId="77777777" w:rsidR="0046551D" w:rsidRDefault="0046551D" w:rsidP="00D874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DHT</w:t>
            </w:r>
          </w:p>
          <w:p w14:paraId="73723B1C" w14:textId="77777777" w:rsidR="005E3356" w:rsidRDefault="005E3356" w:rsidP="00D874A7">
            <w:pPr>
              <w:rPr>
                <w:rFonts w:asciiTheme="minorHAnsi" w:hAnsiTheme="minorHAnsi" w:cstheme="minorHAnsi"/>
              </w:rPr>
            </w:pPr>
          </w:p>
          <w:p w14:paraId="639B4C4B" w14:textId="3251A2F5" w:rsidR="00C27349" w:rsidRDefault="0046551D" w:rsidP="00D874A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IoT</w:t>
            </w:r>
            <w:proofErr w:type="spellEnd"/>
          </w:p>
          <w:p w14:paraId="7E30A42B" w14:textId="77777777" w:rsidR="005E3356" w:rsidRPr="00B03A4D" w:rsidRDefault="005E3356" w:rsidP="00D874A7">
            <w:pPr>
              <w:rPr>
                <w:rFonts w:asciiTheme="minorHAnsi" w:hAnsiTheme="minorHAnsi" w:cstheme="minorHAnsi"/>
              </w:rPr>
            </w:pPr>
          </w:p>
          <w:p w14:paraId="53A49C55" w14:textId="77777777" w:rsidR="00C27349" w:rsidRDefault="0046551D" w:rsidP="00D874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LDR</w:t>
            </w:r>
          </w:p>
          <w:p w14:paraId="2D446FD7" w14:textId="77777777" w:rsidR="005E3356" w:rsidRDefault="005E3356" w:rsidP="00D874A7">
            <w:pPr>
              <w:rPr>
                <w:rFonts w:asciiTheme="minorHAnsi" w:hAnsiTheme="minorHAnsi" w:cstheme="minorHAnsi"/>
              </w:rPr>
            </w:pPr>
          </w:p>
          <w:p w14:paraId="6C667EA4" w14:textId="77777777" w:rsidR="0046551D" w:rsidRDefault="0046551D" w:rsidP="00D874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LED</w:t>
            </w:r>
          </w:p>
          <w:p w14:paraId="0C994B87" w14:textId="77777777" w:rsidR="005E3356" w:rsidRDefault="005E3356" w:rsidP="00D874A7">
            <w:pPr>
              <w:rPr>
                <w:rFonts w:asciiTheme="minorHAnsi" w:hAnsiTheme="minorHAnsi" w:cstheme="minorHAnsi"/>
              </w:rPr>
            </w:pPr>
          </w:p>
          <w:p w14:paraId="639C30EB" w14:textId="77777777" w:rsidR="0046551D" w:rsidRDefault="0046551D" w:rsidP="00D874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MCU</w:t>
            </w:r>
          </w:p>
          <w:p w14:paraId="62989149" w14:textId="77777777" w:rsidR="005E3356" w:rsidRDefault="005E3356" w:rsidP="00D874A7">
            <w:pPr>
              <w:rPr>
                <w:rFonts w:asciiTheme="minorHAnsi" w:hAnsiTheme="minorHAnsi" w:cstheme="minorHAnsi"/>
              </w:rPr>
            </w:pPr>
          </w:p>
          <w:p w14:paraId="0BDEF055" w14:textId="2975AB74" w:rsidR="005E3356" w:rsidRPr="00B03A4D" w:rsidRDefault="0046551D" w:rsidP="00D874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SBC</w:t>
            </w:r>
          </w:p>
        </w:tc>
        <w:tc>
          <w:tcPr>
            <w:tcW w:w="6460" w:type="dxa"/>
            <w:vAlign w:val="center"/>
          </w:tcPr>
          <w:p w14:paraId="7EBB2CC3" w14:textId="0BBF70AE" w:rsidR="006F539A" w:rsidRDefault="0046551D" w:rsidP="00D874A7">
            <w:pPr>
              <w:rPr>
                <w:rFonts w:asciiTheme="minorHAnsi" w:hAnsiTheme="minorHAnsi" w:cstheme="minorHAnsi"/>
                <w:lang w:val="en-US"/>
              </w:rPr>
            </w:pPr>
            <w:r w:rsidRPr="0046551D">
              <w:rPr>
                <w:rFonts w:asciiTheme="minorHAnsi" w:hAnsiTheme="minorHAnsi" w:cstheme="minorHAnsi"/>
                <w:lang w:val="en-US"/>
              </w:rPr>
              <w:t>Digital Humidity and Temperature S</w:t>
            </w:r>
            <w:r>
              <w:rPr>
                <w:rFonts w:asciiTheme="minorHAnsi" w:hAnsiTheme="minorHAnsi" w:cstheme="minorHAnsi"/>
                <w:lang w:val="en-US"/>
              </w:rPr>
              <w:t>ensor</w:t>
            </w:r>
          </w:p>
          <w:p w14:paraId="57576152" w14:textId="77777777" w:rsidR="005E3356" w:rsidRPr="0046551D" w:rsidRDefault="005E3356" w:rsidP="00D874A7">
            <w:pPr>
              <w:rPr>
                <w:rFonts w:asciiTheme="minorHAnsi" w:hAnsiTheme="minorHAnsi" w:cstheme="minorHAnsi"/>
                <w:lang w:val="en-US"/>
              </w:rPr>
            </w:pPr>
          </w:p>
          <w:p w14:paraId="74ECAEC7" w14:textId="548A6D94" w:rsidR="00C27349" w:rsidRDefault="0046551D" w:rsidP="00D874A7">
            <w:pPr>
              <w:rPr>
                <w:rFonts w:asciiTheme="minorHAnsi" w:hAnsiTheme="minorHAnsi" w:cstheme="minorHAnsi"/>
                <w:lang w:val="en-US"/>
              </w:rPr>
            </w:pPr>
            <w:r w:rsidRPr="0046551D">
              <w:rPr>
                <w:rFonts w:asciiTheme="minorHAnsi" w:hAnsiTheme="minorHAnsi" w:cstheme="minorHAnsi"/>
                <w:lang w:val="en-US"/>
              </w:rPr>
              <w:t>Internet o</w:t>
            </w:r>
            <w:r>
              <w:rPr>
                <w:rFonts w:asciiTheme="minorHAnsi" w:hAnsiTheme="minorHAnsi" w:cstheme="minorHAnsi"/>
                <w:lang w:val="en-US"/>
              </w:rPr>
              <w:t>f Things</w:t>
            </w:r>
          </w:p>
          <w:p w14:paraId="25713DFD" w14:textId="77777777" w:rsidR="005E3356" w:rsidRPr="0046551D" w:rsidRDefault="005E3356" w:rsidP="00D874A7">
            <w:pPr>
              <w:rPr>
                <w:rFonts w:asciiTheme="minorHAnsi" w:hAnsiTheme="minorHAnsi" w:cstheme="minorHAnsi"/>
                <w:lang w:val="en-US"/>
              </w:rPr>
            </w:pPr>
          </w:p>
          <w:p w14:paraId="065746B0" w14:textId="77777777" w:rsidR="00C27349" w:rsidRDefault="0046551D" w:rsidP="00D874A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Light Dependent Resistor</w:t>
            </w:r>
          </w:p>
          <w:p w14:paraId="0411C661" w14:textId="77777777" w:rsidR="005E3356" w:rsidRDefault="005E3356" w:rsidP="00D874A7">
            <w:pPr>
              <w:rPr>
                <w:rFonts w:asciiTheme="minorHAnsi" w:hAnsiTheme="minorHAnsi" w:cstheme="minorHAnsi"/>
                <w:lang w:val="en-US"/>
              </w:rPr>
            </w:pPr>
          </w:p>
          <w:p w14:paraId="0C9CB42E" w14:textId="77777777" w:rsidR="0046551D" w:rsidRDefault="0046551D" w:rsidP="00D874A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Light Emitting Diode</w:t>
            </w:r>
          </w:p>
          <w:p w14:paraId="0BE36B77" w14:textId="77777777" w:rsidR="005E3356" w:rsidRDefault="005E3356" w:rsidP="00D874A7">
            <w:pPr>
              <w:rPr>
                <w:rFonts w:asciiTheme="minorHAnsi" w:hAnsiTheme="minorHAnsi" w:cstheme="minorHAnsi"/>
                <w:lang w:val="en-US"/>
              </w:rPr>
            </w:pPr>
          </w:p>
          <w:p w14:paraId="2BE2D658" w14:textId="77777777" w:rsidR="0046551D" w:rsidRDefault="0046551D" w:rsidP="00D874A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Microcontroller Unit</w:t>
            </w:r>
          </w:p>
          <w:p w14:paraId="0CD8299F" w14:textId="77777777" w:rsidR="005E3356" w:rsidRDefault="005E3356" w:rsidP="00D874A7">
            <w:pPr>
              <w:rPr>
                <w:rFonts w:asciiTheme="minorHAnsi" w:hAnsiTheme="minorHAnsi" w:cstheme="minorHAnsi"/>
                <w:lang w:val="en-US"/>
              </w:rPr>
            </w:pPr>
          </w:p>
          <w:p w14:paraId="0BDEF056" w14:textId="223F519E" w:rsidR="005E3356" w:rsidRPr="0046551D" w:rsidRDefault="0046551D" w:rsidP="00D874A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Single Board Computer</w:t>
            </w:r>
          </w:p>
        </w:tc>
      </w:tr>
      <w:tr w:rsidR="006F539A" w:rsidRPr="0046551D" w14:paraId="0BDEF05A" w14:textId="77777777" w:rsidTr="00B01BD4">
        <w:tc>
          <w:tcPr>
            <w:tcW w:w="1793" w:type="dxa"/>
            <w:vAlign w:val="center"/>
          </w:tcPr>
          <w:p w14:paraId="0BDEF058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460" w:type="dxa"/>
            <w:vAlign w:val="center"/>
          </w:tcPr>
          <w:p w14:paraId="0BDEF059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6F539A" w:rsidRPr="0046551D" w14:paraId="0BDEF05D" w14:textId="77777777" w:rsidTr="00B01BD4">
        <w:tc>
          <w:tcPr>
            <w:tcW w:w="1793" w:type="dxa"/>
            <w:vAlign w:val="center"/>
          </w:tcPr>
          <w:p w14:paraId="0BDEF05B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460" w:type="dxa"/>
            <w:vAlign w:val="center"/>
          </w:tcPr>
          <w:p w14:paraId="0BDEF05C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6F539A" w:rsidRPr="0046551D" w14:paraId="0BDEF060" w14:textId="77777777" w:rsidTr="00B01BD4">
        <w:tc>
          <w:tcPr>
            <w:tcW w:w="1793" w:type="dxa"/>
            <w:vAlign w:val="center"/>
          </w:tcPr>
          <w:p w14:paraId="0BDEF05E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460" w:type="dxa"/>
            <w:vAlign w:val="center"/>
          </w:tcPr>
          <w:p w14:paraId="0BDEF05F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6F539A" w:rsidRPr="0046551D" w14:paraId="0BDEF063" w14:textId="77777777" w:rsidTr="00B01BD4">
        <w:tc>
          <w:tcPr>
            <w:tcW w:w="1793" w:type="dxa"/>
            <w:vAlign w:val="center"/>
          </w:tcPr>
          <w:p w14:paraId="0BDEF061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460" w:type="dxa"/>
            <w:vAlign w:val="center"/>
          </w:tcPr>
          <w:p w14:paraId="0BDEF062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6F539A" w:rsidRPr="0046551D" w14:paraId="0BDEF066" w14:textId="77777777" w:rsidTr="00B01BD4">
        <w:tc>
          <w:tcPr>
            <w:tcW w:w="1793" w:type="dxa"/>
            <w:vAlign w:val="center"/>
          </w:tcPr>
          <w:p w14:paraId="0BDEF064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460" w:type="dxa"/>
            <w:vAlign w:val="center"/>
          </w:tcPr>
          <w:p w14:paraId="0BDEF065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6F539A" w:rsidRPr="0046551D" w14:paraId="0BDEF069" w14:textId="77777777" w:rsidTr="00B01BD4">
        <w:tc>
          <w:tcPr>
            <w:tcW w:w="1793" w:type="dxa"/>
            <w:vAlign w:val="center"/>
          </w:tcPr>
          <w:p w14:paraId="0BDEF067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460" w:type="dxa"/>
            <w:vAlign w:val="center"/>
          </w:tcPr>
          <w:p w14:paraId="0BDEF068" w14:textId="77777777" w:rsidR="006F539A" w:rsidRPr="0046551D" w:rsidRDefault="006F539A" w:rsidP="00D874A7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0BDEF06F" w14:textId="3BEFD69A" w:rsidR="00A00F99" w:rsidRPr="0046551D" w:rsidRDefault="00A00F99" w:rsidP="0046551D">
      <w:pPr>
        <w:rPr>
          <w:rFonts w:asciiTheme="minorHAnsi" w:hAnsiTheme="minorHAnsi" w:cstheme="minorHAnsi"/>
        </w:rPr>
      </w:pPr>
    </w:p>
    <w:p w14:paraId="0BDEF070" w14:textId="77777777" w:rsidR="00501EFA" w:rsidRPr="00B03A4D" w:rsidRDefault="00A00F99" w:rsidP="00D874A7">
      <w:pPr>
        <w:pStyle w:val="Titulo1"/>
        <w:jc w:val="both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lastRenderedPageBreak/>
        <w:t>Índice</w:t>
      </w:r>
      <w:r w:rsidR="001960A4" w:rsidRPr="00B03A4D">
        <w:rPr>
          <w:rFonts w:asciiTheme="minorHAnsi" w:hAnsiTheme="minorHAnsi" w:cstheme="minorHAnsi"/>
        </w:rPr>
        <w:t xml:space="preserve"> </w:t>
      </w:r>
    </w:p>
    <w:p w14:paraId="2D13E0E2" w14:textId="77777777" w:rsidR="00B043A5" w:rsidRPr="00B03A4D" w:rsidRDefault="00B043A5" w:rsidP="00D874A7">
      <w:pPr>
        <w:pStyle w:val="TOC1"/>
        <w:jc w:val="both"/>
        <w:rPr>
          <w:rFonts w:asciiTheme="minorHAnsi" w:hAnsiTheme="minorHAnsi" w:cstheme="minorHAnsi"/>
          <w:sz w:val="20"/>
          <w:szCs w:val="20"/>
        </w:rPr>
      </w:pPr>
    </w:p>
    <w:p w14:paraId="7FEE5611" w14:textId="3D42F711" w:rsidR="001E219C" w:rsidRPr="00B03A4D" w:rsidRDefault="00E154B4" w:rsidP="00D874A7">
      <w:pPr>
        <w:pStyle w:val="TOC1"/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r w:rsidRPr="00B03A4D">
        <w:rPr>
          <w:rFonts w:asciiTheme="minorHAnsi" w:hAnsiTheme="minorHAnsi" w:cstheme="minorHAnsi"/>
          <w:sz w:val="20"/>
          <w:szCs w:val="20"/>
        </w:rPr>
        <w:fldChar w:fldCharType="begin"/>
      </w:r>
      <w:r w:rsidRPr="00B03A4D"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 w:rsidRPr="00B03A4D"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135735459" w:history="1">
        <w:r w:rsidR="001E219C" w:rsidRPr="00B03A4D">
          <w:rPr>
            <w:rStyle w:val="Hyperlink"/>
            <w:rFonts w:asciiTheme="minorHAnsi" w:hAnsiTheme="minorHAnsi" w:cstheme="minorHAnsi"/>
            <w:noProof/>
          </w:rPr>
          <w:t>Lista de Figuras</w:t>
        </w:r>
        <w:r w:rsidR="001E219C" w:rsidRPr="00B03A4D">
          <w:rPr>
            <w:rFonts w:asciiTheme="minorHAnsi" w:hAnsiTheme="minorHAnsi" w:cstheme="minorHAnsi"/>
            <w:noProof/>
            <w:webHidden/>
          </w:rPr>
          <w:tab/>
        </w:r>
        <w:r w:rsidR="001E219C" w:rsidRPr="00B03A4D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B03A4D">
          <w:rPr>
            <w:rFonts w:asciiTheme="minorHAnsi" w:hAnsiTheme="minorHAnsi" w:cstheme="minorHAnsi"/>
            <w:noProof/>
            <w:webHidden/>
          </w:rPr>
          <w:instrText xml:space="preserve"> PAGEREF _Toc135735459 \h </w:instrText>
        </w:r>
        <w:r w:rsidR="001E219C" w:rsidRPr="00B03A4D">
          <w:rPr>
            <w:rFonts w:asciiTheme="minorHAnsi" w:hAnsiTheme="minorHAnsi" w:cstheme="minorHAnsi"/>
            <w:noProof/>
            <w:webHidden/>
          </w:rPr>
        </w:r>
        <w:r w:rsidR="001E219C" w:rsidRPr="00B03A4D">
          <w:rPr>
            <w:rFonts w:asciiTheme="minorHAnsi" w:hAnsiTheme="minorHAnsi" w:cstheme="minorHAnsi"/>
            <w:noProof/>
            <w:webHidden/>
          </w:rPr>
          <w:fldChar w:fldCharType="separate"/>
        </w:r>
        <w:r w:rsidR="00945002">
          <w:rPr>
            <w:rFonts w:asciiTheme="minorHAnsi" w:hAnsiTheme="minorHAnsi" w:cstheme="minorHAnsi"/>
            <w:noProof/>
            <w:webHidden/>
          </w:rPr>
          <w:t>iv</w:t>
        </w:r>
        <w:r w:rsidR="001E219C" w:rsidRPr="00B03A4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DC198A9" w14:textId="096B22A4" w:rsidR="001E219C" w:rsidRPr="00B03A4D" w:rsidRDefault="00000000" w:rsidP="00D874A7">
      <w:pPr>
        <w:pStyle w:val="TOC1"/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1" w:history="1">
        <w:r w:rsidR="001E219C" w:rsidRPr="00B03A4D">
          <w:rPr>
            <w:rStyle w:val="Hyperlink"/>
            <w:rFonts w:asciiTheme="minorHAnsi" w:hAnsiTheme="minorHAnsi" w:cstheme="minorHAnsi"/>
            <w:noProof/>
          </w:rPr>
          <w:t>Lista de siglas e acrónimos</w:t>
        </w:r>
        <w:r w:rsidR="001E219C" w:rsidRPr="00B03A4D">
          <w:rPr>
            <w:rFonts w:asciiTheme="minorHAnsi" w:hAnsiTheme="minorHAnsi" w:cstheme="minorHAnsi"/>
            <w:noProof/>
            <w:webHidden/>
          </w:rPr>
          <w:tab/>
        </w:r>
        <w:r w:rsidR="001E219C" w:rsidRPr="00B03A4D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B03A4D">
          <w:rPr>
            <w:rFonts w:asciiTheme="minorHAnsi" w:hAnsiTheme="minorHAnsi" w:cstheme="minorHAnsi"/>
            <w:noProof/>
            <w:webHidden/>
          </w:rPr>
          <w:instrText xml:space="preserve"> PAGEREF _Toc135735461 \h </w:instrText>
        </w:r>
        <w:r w:rsidR="001E219C" w:rsidRPr="00B03A4D">
          <w:rPr>
            <w:rFonts w:asciiTheme="minorHAnsi" w:hAnsiTheme="minorHAnsi" w:cstheme="minorHAnsi"/>
            <w:noProof/>
            <w:webHidden/>
          </w:rPr>
        </w:r>
        <w:r w:rsidR="001E219C" w:rsidRPr="00B03A4D">
          <w:rPr>
            <w:rFonts w:asciiTheme="minorHAnsi" w:hAnsiTheme="minorHAnsi" w:cstheme="minorHAnsi"/>
            <w:noProof/>
            <w:webHidden/>
          </w:rPr>
          <w:fldChar w:fldCharType="separate"/>
        </w:r>
        <w:r w:rsidR="00945002">
          <w:rPr>
            <w:rFonts w:asciiTheme="minorHAnsi" w:hAnsiTheme="minorHAnsi" w:cstheme="minorHAnsi"/>
            <w:noProof/>
            <w:webHidden/>
          </w:rPr>
          <w:t>v</w:t>
        </w:r>
        <w:r w:rsidR="001E219C" w:rsidRPr="00B03A4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70A6B61" w14:textId="5B69C71C" w:rsidR="001E219C" w:rsidRPr="00B03A4D" w:rsidRDefault="00000000" w:rsidP="00D874A7">
      <w:pPr>
        <w:pStyle w:val="TOC1"/>
        <w:tabs>
          <w:tab w:val="left" w:pos="960"/>
        </w:tabs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2" w:history="1">
        <w:r w:rsidR="001E219C" w:rsidRPr="00B03A4D">
          <w:rPr>
            <w:rStyle w:val="Hyperlink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1E219C" w:rsidRPr="00B03A4D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B03A4D">
          <w:rPr>
            <w:rStyle w:val="Hyperlink"/>
            <w:rFonts w:asciiTheme="minorHAnsi" w:hAnsiTheme="minorHAnsi" w:cstheme="minorHAnsi"/>
            <w:noProof/>
          </w:rPr>
          <w:t>Introdução</w:t>
        </w:r>
        <w:r w:rsidR="001E219C" w:rsidRPr="00B03A4D">
          <w:rPr>
            <w:rFonts w:asciiTheme="minorHAnsi" w:hAnsiTheme="minorHAnsi" w:cstheme="minorHAnsi"/>
            <w:noProof/>
            <w:webHidden/>
          </w:rPr>
          <w:tab/>
        </w:r>
        <w:r w:rsidR="001E219C" w:rsidRPr="00B03A4D">
          <w:rPr>
            <w:rFonts w:asciiTheme="minorHAnsi" w:hAnsiTheme="minorHAnsi" w:cstheme="minorHAnsi"/>
            <w:noProof/>
            <w:webHidden/>
          </w:rPr>
          <w:fldChar w:fldCharType="begin"/>
        </w:r>
        <w:r w:rsidR="001E219C" w:rsidRPr="00B03A4D">
          <w:rPr>
            <w:rFonts w:asciiTheme="minorHAnsi" w:hAnsiTheme="minorHAnsi" w:cstheme="minorHAnsi"/>
            <w:noProof/>
            <w:webHidden/>
          </w:rPr>
          <w:instrText xml:space="preserve"> PAGEREF _Toc135735462 \h </w:instrText>
        </w:r>
        <w:r w:rsidR="001E219C" w:rsidRPr="00B03A4D">
          <w:rPr>
            <w:rFonts w:asciiTheme="minorHAnsi" w:hAnsiTheme="minorHAnsi" w:cstheme="minorHAnsi"/>
            <w:noProof/>
            <w:webHidden/>
          </w:rPr>
        </w:r>
        <w:r w:rsidR="001E219C" w:rsidRPr="00B03A4D">
          <w:rPr>
            <w:rFonts w:asciiTheme="minorHAnsi" w:hAnsiTheme="minorHAnsi" w:cstheme="minorHAnsi"/>
            <w:noProof/>
            <w:webHidden/>
          </w:rPr>
          <w:fldChar w:fldCharType="separate"/>
        </w:r>
        <w:r w:rsidR="00945002">
          <w:rPr>
            <w:rFonts w:asciiTheme="minorHAnsi" w:hAnsiTheme="minorHAnsi" w:cstheme="minorHAnsi"/>
            <w:noProof/>
            <w:webHidden/>
          </w:rPr>
          <w:t>1</w:t>
        </w:r>
        <w:r w:rsidR="001E219C" w:rsidRPr="00B03A4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5C635DE" w14:textId="20395E0F" w:rsidR="001E219C" w:rsidRPr="00B03A4D" w:rsidRDefault="00000000" w:rsidP="00D874A7">
      <w:pPr>
        <w:pStyle w:val="TOC1"/>
        <w:tabs>
          <w:tab w:val="left" w:pos="960"/>
        </w:tabs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3" w:history="1">
        <w:r w:rsidR="001E219C" w:rsidRPr="00B03A4D">
          <w:rPr>
            <w:rStyle w:val="Hyperlink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1E219C" w:rsidRPr="00B03A4D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B03A4D">
          <w:rPr>
            <w:rStyle w:val="Hyperlink"/>
            <w:rFonts w:asciiTheme="minorHAnsi" w:hAnsiTheme="minorHAnsi" w:cstheme="minorHAnsi"/>
            <w:noProof/>
          </w:rPr>
          <w:t>Arquitetura</w:t>
        </w:r>
        <w:r w:rsidR="001E219C" w:rsidRPr="00B03A4D">
          <w:rPr>
            <w:rFonts w:asciiTheme="minorHAnsi" w:hAnsiTheme="minorHAnsi" w:cstheme="minorHAnsi"/>
            <w:noProof/>
            <w:webHidden/>
          </w:rPr>
          <w:tab/>
        </w:r>
        <w:r w:rsidR="00035B8A">
          <w:rPr>
            <w:rFonts w:asciiTheme="minorHAnsi" w:hAnsiTheme="minorHAnsi" w:cstheme="minorHAnsi"/>
            <w:noProof/>
            <w:webHidden/>
          </w:rPr>
          <w:t>3</w:t>
        </w:r>
      </w:hyperlink>
    </w:p>
    <w:p w14:paraId="200D4005" w14:textId="741A29D0" w:rsidR="001E219C" w:rsidRPr="00B03A4D" w:rsidRDefault="00000000" w:rsidP="00D874A7">
      <w:pPr>
        <w:pStyle w:val="TOC1"/>
        <w:tabs>
          <w:tab w:val="left" w:pos="960"/>
        </w:tabs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4" w:history="1">
        <w:r w:rsidR="001E219C" w:rsidRPr="00B03A4D">
          <w:rPr>
            <w:rStyle w:val="Hyperlink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1E219C" w:rsidRPr="00B03A4D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B03A4D">
          <w:rPr>
            <w:rStyle w:val="Hyperlink"/>
            <w:rFonts w:asciiTheme="minorHAnsi" w:hAnsiTheme="minorHAnsi" w:cstheme="minorHAnsi"/>
            <w:noProof/>
          </w:rPr>
          <w:t>Implementação</w:t>
        </w:r>
        <w:r w:rsidR="001E219C" w:rsidRPr="00B03A4D">
          <w:rPr>
            <w:rFonts w:asciiTheme="minorHAnsi" w:hAnsiTheme="minorHAnsi" w:cstheme="minorHAnsi"/>
            <w:noProof/>
            <w:webHidden/>
          </w:rPr>
          <w:tab/>
        </w:r>
        <w:r w:rsidR="00035B8A">
          <w:rPr>
            <w:rFonts w:asciiTheme="minorHAnsi" w:hAnsiTheme="minorHAnsi" w:cstheme="minorHAnsi"/>
            <w:noProof/>
            <w:webHidden/>
          </w:rPr>
          <w:t>6</w:t>
        </w:r>
      </w:hyperlink>
    </w:p>
    <w:p w14:paraId="375DC666" w14:textId="191EF8AD" w:rsidR="001E219C" w:rsidRPr="00B03A4D" w:rsidRDefault="00000000" w:rsidP="00D874A7">
      <w:pPr>
        <w:pStyle w:val="TOC1"/>
        <w:tabs>
          <w:tab w:val="left" w:pos="960"/>
        </w:tabs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5" w:history="1">
        <w:r w:rsidR="001E219C" w:rsidRPr="00B03A4D">
          <w:rPr>
            <w:rStyle w:val="Hyperlink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1E219C" w:rsidRPr="00B03A4D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B03A4D">
          <w:rPr>
            <w:rStyle w:val="Hyperlink"/>
            <w:rFonts w:asciiTheme="minorHAnsi" w:hAnsiTheme="minorHAnsi" w:cstheme="minorHAnsi"/>
            <w:noProof/>
          </w:rPr>
          <w:t>Cenário de Teste</w:t>
        </w:r>
        <w:r w:rsidR="001E219C" w:rsidRPr="00B03A4D">
          <w:rPr>
            <w:rFonts w:asciiTheme="minorHAnsi" w:hAnsiTheme="minorHAnsi" w:cstheme="minorHAnsi"/>
            <w:noProof/>
            <w:webHidden/>
          </w:rPr>
          <w:tab/>
        </w:r>
        <w:r w:rsidR="00035B8A">
          <w:rPr>
            <w:rFonts w:asciiTheme="minorHAnsi" w:hAnsiTheme="minorHAnsi" w:cstheme="minorHAnsi"/>
            <w:noProof/>
            <w:webHidden/>
          </w:rPr>
          <w:t>9</w:t>
        </w:r>
      </w:hyperlink>
    </w:p>
    <w:p w14:paraId="239114F1" w14:textId="0B560289" w:rsidR="001E219C" w:rsidRPr="00B03A4D" w:rsidRDefault="00000000" w:rsidP="00D874A7">
      <w:pPr>
        <w:pStyle w:val="TOC1"/>
        <w:tabs>
          <w:tab w:val="left" w:pos="960"/>
        </w:tabs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6" w:history="1">
        <w:r w:rsidR="001E219C" w:rsidRPr="00B03A4D">
          <w:rPr>
            <w:rStyle w:val="Hyperlink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1E219C" w:rsidRPr="00B03A4D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B03A4D">
          <w:rPr>
            <w:rStyle w:val="Hyperlink"/>
            <w:rFonts w:asciiTheme="minorHAnsi" w:hAnsiTheme="minorHAnsi" w:cstheme="minorHAnsi"/>
            <w:noProof/>
          </w:rPr>
          <w:t>Resultados obtidos</w:t>
        </w:r>
        <w:r w:rsidR="001E219C" w:rsidRPr="00B03A4D">
          <w:rPr>
            <w:rFonts w:asciiTheme="minorHAnsi" w:hAnsiTheme="minorHAnsi" w:cstheme="minorHAnsi"/>
            <w:noProof/>
            <w:webHidden/>
          </w:rPr>
          <w:tab/>
        </w:r>
        <w:r w:rsidR="00035B8A">
          <w:rPr>
            <w:rFonts w:asciiTheme="minorHAnsi" w:hAnsiTheme="minorHAnsi" w:cstheme="minorHAnsi"/>
            <w:noProof/>
            <w:webHidden/>
          </w:rPr>
          <w:t>12</w:t>
        </w:r>
      </w:hyperlink>
    </w:p>
    <w:p w14:paraId="0FDD2BE2" w14:textId="131D04DF" w:rsidR="001E219C" w:rsidRPr="00B03A4D" w:rsidRDefault="00000000" w:rsidP="00D874A7">
      <w:pPr>
        <w:pStyle w:val="TOC1"/>
        <w:tabs>
          <w:tab w:val="left" w:pos="960"/>
        </w:tabs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7" w:history="1">
        <w:r w:rsidR="001E219C" w:rsidRPr="00B03A4D">
          <w:rPr>
            <w:rStyle w:val="Hyperlink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1E219C" w:rsidRPr="00B03A4D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B03A4D">
          <w:rPr>
            <w:rStyle w:val="Hyperlink"/>
            <w:rFonts w:asciiTheme="minorHAnsi" w:hAnsiTheme="minorHAnsi" w:cstheme="minorHAnsi"/>
            <w:noProof/>
          </w:rPr>
          <w:t>Conclusão</w:t>
        </w:r>
        <w:r w:rsidR="001E219C" w:rsidRPr="00B03A4D">
          <w:rPr>
            <w:rFonts w:asciiTheme="minorHAnsi" w:hAnsiTheme="minorHAnsi" w:cstheme="minorHAnsi"/>
            <w:noProof/>
            <w:webHidden/>
          </w:rPr>
          <w:tab/>
        </w:r>
        <w:r w:rsidR="00035B8A">
          <w:rPr>
            <w:rFonts w:asciiTheme="minorHAnsi" w:hAnsiTheme="minorHAnsi" w:cstheme="minorHAnsi"/>
            <w:noProof/>
            <w:webHidden/>
          </w:rPr>
          <w:t>14</w:t>
        </w:r>
      </w:hyperlink>
    </w:p>
    <w:p w14:paraId="32E937C6" w14:textId="1739E481" w:rsidR="001E219C" w:rsidRPr="00B03A4D" w:rsidRDefault="00000000" w:rsidP="00D874A7">
      <w:pPr>
        <w:pStyle w:val="TOC1"/>
        <w:tabs>
          <w:tab w:val="left" w:pos="960"/>
        </w:tabs>
        <w:jc w:val="both"/>
        <w:rPr>
          <w:rFonts w:asciiTheme="minorHAnsi" w:eastAsiaTheme="minorEastAsia" w:hAnsiTheme="minorHAnsi" w:cs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735468" w:history="1">
        <w:r w:rsidR="001E219C" w:rsidRPr="00B03A4D">
          <w:rPr>
            <w:rStyle w:val="Hyperlink"/>
            <w:rFonts w:asciiTheme="minorHAnsi" w:hAnsiTheme="minorHAnsi"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="001E219C" w:rsidRPr="00B03A4D">
          <w:rPr>
            <w:rFonts w:asciiTheme="minorHAnsi" w:eastAsiaTheme="minorEastAsia" w:hAnsiTheme="minorHAnsi" w:cs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E219C" w:rsidRPr="00B03A4D">
          <w:rPr>
            <w:rStyle w:val="Hyperlink"/>
            <w:rFonts w:asciiTheme="minorHAnsi" w:hAnsiTheme="minorHAnsi" w:cstheme="minorHAnsi"/>
            <w:noProof/>
          </w:rPr>
          <w:t>Bibliografia</w:t>
        </w:r>
        <w:r w:rsidR="001E219C" w:rsidRPr="00B03A4D">
          <w:rPr>
            <w:rFonts w:asciiTheme="minorHAnsi" w:hAnsiTheme="minorHAnsi" w:cstheme="minorHAnsi"/>
            <w:noProof/>
            <w:webHidden/>
          </w:rPr>
          <w:tab/>
        </w:r>
        <w:r w:rsidR="00035B8A">
          <w:rPr>
            <w:rFonts w:asciiTheme="minorHAnsi" w:hAnsiTheme="minorHAnsi" w:cstheme="minorHAnsi"/>
            <w:noProof/>
            <w:webHidden/>
          </w:rPr>
          <w:t>16</w:t>
        </w:r>
      </w:hyperlink>
    </w:p>
    <w:p w14:paraId="0BDEF086" w14:textId="380D6306" w:rsidR="00A00F99" w:rsidRPr="00B03A4D" w:rsidRDefault="00E154B4" w:rsidP="00D874A7">
      <w:p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  <w:sz w:val="20"/>
          <w:szCs w:val="20"/>
        </w:rPr>
        <w:fldChar w:fldCharType="end"/>
      </w:r>
    </w:p>
    <w:p w14:paraId="0BDEF088" w14:textId="3163B373" w:rsidR="00501EFA" w:rsidRPr="00B03A4D" w:rsidRDefault="00501EFA" w:rsidP="00D874A7">
      <w:pPr>
        <w:rPr>
          <w:rFonts w:asciiTheme="minorHAnsi" w:hAnsiTheme="minorHAnsi" w:cstheme="minorHAnsi"/>
          <w:szCs w:val="24"/>
        </w:rPr>
        <w:sectPr w:rsidR="00501EFA" w:rsidRPr="00B03A4D" w:rsidSect="00FA3877">
          <w:footerReference w:type="default" r:id="rId10"/>
          <w:type w:val="continuous"/>
          <w:pgSz w:w="11906" w:h="16838" w:code="9"/>
          <w:pgMar w:top="1620" w:right="1418" w:bottom="720" w:left="1701" w:header="709" w:footer="612" w:gutter="0"/>
          <w:pgNumType w:fmt="lowerRoman" w:start="2"/>
          <w:cols w:space="708"/>
          <w:docGrid w:linePitch="360"/>
        </w:sectPr>
      </w:pPr>
      <w:r w:rsidRPr="00B03A4D">
        <w:rPr>
          <w:rFonts w:asciiTheme="minorHAnsi" w:hAnsiTheme="minorHAnsi" w:cstheme="minorHAnsi"/>
          <w:szCs w:val="24"/>
        </w:rPr>
        <w:br w:type="page"/>
      </w:r>
    </w:p>
    <w:p w14:paraId="0BDEF089" w14:textId="77777777" w:rsidR="00196C1D" w:rsidRPr="00B03A4D" w:rsidRDefault="009D35AA" w:rsidP="00D874A7">
      <w:pPr>
        <w:pStyle w:val="Heading1"/>
        <w:jc w:val="both"/>
        <w:rPr>
          <w:rFonts w:asciiTheme="minorHAnsi" w:hAnsiTheme="minorHAnsi" w:cstheme="minorHAnsi"/>
        </w:rPr>
      </w:pPr>
      <w:bookmarkStart w:id="8" w:name="_Toc135735462"/>
      <w:r w:rsidRPr="00B03A4D">
        <w:rPr>
          <w:rFonts w:asciiTheme="minorHAnsi" w:hAnsiTheme="minorHAnsi" w:cstheme="minorHAnsi"/>
        </w:rPr>
        <w:lastRenderedPageBreak/>
        <w:t>Introdução</w:t>
      </w:r>
      <w:bookmarkEnd w:id="8"/>
    </w:p>
    <w:p w14:paraId="44E65B0A" w14:textId="44D3F779" w:rsidR="00495B76" w:rsidRPr="00B03A4D" w:rsidRDefault="00495B76" w:rsidP="00D874A7">
      <w:pPr>
        <w:ind w:firstLine="360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O presente relatório descreve o projeto de desenvolvimento de uma solução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 xml:space="preserve"> (Internet das Coisas) para um </w:t>
      </w:r>
      <w:proofErr w:type="spellStart"/>
      <w:r w:rsidRPr="00B03A4D">
        <w:rPr>
          <w:rFonts w:asciiTheme="minorHAnsi" w:hAnsiTheme="minorHAnsi" w:cstheme="minorHAnsi"/>
        </w:rPr>
        <w:t>Smart</w:t>
      </w:r>
      <w:proofErr w:type="spellEnd"/>
      <w:r w:rsidRPr="00B03A4D">
        <w:rPr>
          <w:rFonts w:asciiTheme="minorHAnsi" w:hAnsiTheme="minorHAnsi" w:cstheme="minorHAnsi"/>
        </w:rPr>
        <w:t xml:space="preserve"> </w:t>
      </w:r>
      <w:proofErr w:type="spellStart"/>
      <w:r w:rsidRPr="00B03A4D">
        <w:rPr>
          <w:rFonts w:asciiTheme="minorHAnsi" w:hAnsiTheme="minorHAnsi" w:cstheme="minorHAnsi"/>
        </w:rPr>
        <w:t>Warehouse</w:t>
      </w:r>
      <w:proofErr w:type="spellEnd"/>
      <w:r w:rsidRPr="00B03A4D">
        <w:rPr>
          <w:rFonts w:asciiTheme="minorHAnsi" w:hAnsiTheme="minorHAnsi" w:cstheme="minorHAnsi"/>
        </w:rPr>
        <w:t>, que tem como objetivo monitor</w:t>
      </w:r>
      <w:r w:rsidR="00B42BA9">
        <w:rPr>
          <w:rFonts w:asciiTheme="minorHAnsi" w:hAnsiTheme="minorHAnsi" w:cstheme="minorHAnsi"/>
        </w:rPr>
        <w:t>iz</w:t>
      </w:r>
      <w:r w:rsidRPr="00B03A4D">
        <w:rPr>
          <w:rFonts w:asciiTheme="minorHAnsi" w:hAnsiTheme="minorHAnsi" w:cstheme="minorHAnsi"/>
        </w:rPr>
        <w:t xml:space="preserve">ar e controlar diversos </w:t>
      </w:r>
      <w:r w:rsidR="00B42BA9" w:rsidRPr="00B03A4D">
        <w:rPr>
          <w:rFonts w:asciiTheme="minorHAnsi" w:hAnsiTheme="minorHAnsi" w:cstheme="minorHAnsi"/>
        </w:rPr>
        <w:t>aspetos</w:t>
      </w:r>
      <w:r w:rsidRPr="00B03A4D">
        <w:rPr>
          <w:rFonts w:asciiTheme="minorHAnsi" w:hAnsiTheme="minorHAnsi" w:cstheme="minorHAnsi"/>
        </w:rPr>
        <w:t xml:space="preserve"> do armazém de forma automatizada e inteligente. A solução utiliza tecnologias de Internet para integrar sensores, atuadores e uma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 xml:space="preserve"> de controle.</w:t>
      </w:r>
    </w:p>
    <w:p w14:paraId="1D7B53F2" w14:textId="7A2C0B98" w:rsidR="00495B76" w:rsidRPr="00B03A4D" w:rsidRDefault="00495B76" w:rsidP="00D874A7">
      <w:pPr>
        <w:ind w:firstLine="360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O tema abordado neste trabalho é a implementação de um sistema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 xml:space="preserve"> para otimizar a gestão de um armazém, utilizando sensores de </w:t>
      </w:r>
      <w:r w:rsidR="00B42BA9">
        <w:rPr>
          <w:rFonts w:asciiTheme="minorHAnsi" w:hAnsiTheme="minorHAnsi" w:cstheme="minorHAnsi"/>
        </w:rPr>
        <w:t>h</w:t>
      </w:r>
      <w:r w:rsidRPr="00B03A4D">
        <w:rPr>
          <w:rFonts w:asciiTheme="minorHAnsi" w:hAnsiTheme="minorHAnsi" w:cstheme="minorHAnsi"/>
        </w:rPr>
        <w:t>umidade, temperatura e luminosidade, bem como atuadores para controlar o ar condicionado, iluminação e portão. A solução visa melhorar a eficiência operacional do armazém, garantindo condições adequadas de temperatura</w:t>
      </w:r>
      <w:r w:rsidR="00B42BA9">
        <w:rPr>
          <w:rFonts w:asciiTheme="minorHAnsi" w:hAnsiTheme="minorHAnsi" w:cstheme="minorHAnsi"/>
        </w:rPr>
        <w:t xml:space="preserve"> </w:t>
      </w:r>
      <w:r w:rsidRPr="00B03A4D">
        <w:rPr>
          <w:rFonts w:asciiTheme="minorHAnsi" w:hAnsiTheme="minorHAnsi" w:cstheme="minorHAnsi"/>
        </w:rPr>
        <w:t>para os produtos armazenados</w:t>
      </w:r>
      <w:r w:rsidR="00B42BA9">
        <w:rPr>
          <w:rFonts w:asciiTheme="minorHAnsi" w:hAnsiTheme="minorHAnsi" w:cstheme="minorHAnsi"/>
        </w:rPr>
        <w:t xml:space="preserve"> e iluminação para os funcionários que aí trabalham</w:t>
      </w:r>
      <w:r w:rsidRPr="00B03A4D">
        <w:rPr>
          <w:rFonts w:asciiTheme="minorHAnsi" w:hAnsiTheme="minorHAnsi" w:cstheme="minorHAnsi"/>
        </w:rPr>
        <w:t>, além de oferecer controle remoto e automação dos processos.</w:t>
      </w:r>
    </w:p>
    <w:p w14:paraId="60B8E7D7" w14:textId="0E3B6036" w:rsidR="00495B76" w:rsidRPr="00B03A4D" w:rsidRDefault="00495B76" w:rsidP="00D874A7">
      <w:pPr>
        <w:ind w:firstLine="360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A relevância des</w:t>
      </w:r>
      <w:r w:rsidR="00B42BA9">
        <w:rPr>
          <w:rFonts w:asciiTheme="minorHAnsi" w:hAnsiTheme="minorHAnsi" w:cstheme="minorHAnsi"/>
        </w:rPr>
        <w:t>te</w:t>
      </w:r>
      <w:r w:rsidRPr="00B03A4D">
        <w:rPr>
          <w:rFonts w:asciiTheme="minorHAnsi" w:hAnsiTheme="minorHAnsi" w:cstheme="minorHAnsi"/>
        </w:rPr>
        <w:t xml:space="preserve"> tema reside na crescente adoção de tecnologias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 xml:space="preserve"> em diversos setores da indústria, incluindo a logística e o gerenciamento de armazéns. A implementação de um sistema inteligente nesse contexto traz benefícios como redução de custos operacionais, otimização de recursos, melhoria na qualidade dos produtos e aumento da segurança.</w:t>
      </w:r>
    </w:p>
    <w:p w14:paraId="7CED669C" w14:textId="55C8B1BA" w:rsidR="00495B76" w:rsidRPr="00B03A4D" w:rsidRDefault="00495B76" w:rsidP="00D874A7">
      <w:pPr>
        <w:ind w:firstLine="360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Os objetivos deste trabalho são:</w:t>
      </w:r>
    </w:p>
    <w:p w14:paraId="3A866F06" w14:textId="4721810F" w:rsidR="00495B76" w:rsidRPr="00B03A4D" w:rsidRDefault="00495B76" w:rsidP="00D874A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Implementar um sistema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 xml:space="preserve"> para monitor</w:t>
      </w:r>
      <w:r w:rsidR="00B42BA9">
        <w:rPr>
          <w:rFonts w:asciiTheme="minorHAnsi" w:hAnsiTheme="minorHAnsi" w:cstheme="minorHAnsi"/>
        </w:rPr>
        <w:t>iz</w:t>
      </w:r>
      <w:r w:rsidRPr="00B03A4D">
        <w:rPr>
          <w:rFonts w:asciiTheme="minorHAnsi" w:hAnsiTheme="minorHAnsi" w:cstheme="minorHAnsi"/>
        </w:rPr>
        <w:t xml:space="preserve">ar e controlar o ambiente de um </w:t>
      </w:r>
      <w:proofErr w:type="spellStart"/>
      <w:r w:rsidRPr="00B03A4D">
        <w:rPr>
          <w:rFonts w:asciiTheme="minorHAnsi" w:hAnsiTheme="minorHAnsi" w:cstheme="minorHAnsi"/>
        </w:rPr>
        <w:t>Smart</w:t>
      </w:r>
      <w:proofErr w:type="spellEnd"/>
      <w:r w:rsidRPr="00B03A4D">
        <w:rPr>
          <w:rFonts w:asciiTheme="minorHAnsi" w:hAnsiTheme="minorHAnsi" w:cstheme="minorHAnsi"/>
        </w:rPr>
        <w:t xml:space="preserve"> </w:t>
      </w:r>
      <w:proofErr w:type="spellStart"/>
      <w:r w:rsidRPr="00B03A4D">
        <w:rPr>
          <w:rFonts w:asciiTheme="minorHAnsi" w:hAnsiTheme="minorHAnsi" w:cstheme="minorHAnsi"/>
        </w:rPr>
        <w:t>Warehouse</w:t>
      </w:r>
      <w:proofErr w:type="spellEnd"/>
      <w:r w:rsidRPr="00B03A4D">
        <w:rPr>
          <w:rFonts w:asciiTheme="minorHAnsi" w:hAnsiTheme="minorHAnsi" w:cstheme="minorHAnsi"/>
        </w:rPr>
        <w:t xml:space="preserve">, considerando a temperatura, </w:t>
      </w:r>
      <w:r w:rsidR="00D874A7" w:rsidRPr="00B03A4D">
        <w:rPr>
          <w:rFonts w:asciiTheme="minorHAnsi" w:hAnsiTheme="minorHAnsi" w:cstheme="minorHAnsi"/>
        </w:rPr>
        <w:t>h</w:t>
      </w:r>
      <w:r w:rsidRPr="00B03A4D">
        <w:rPr>
          <w:rFonts w:asciiTheme="minorHAnsi" w:hAnsiTheme="minorHAnsi" w:cstheme="minorHAnsi"/>
        </w:rPr>
        <w:t xml:space="preserve">umidade, luminosidade e </w:t>
      </w:r>
      <w:r w:rsidR="00B42BA9">
        <w:rPr>
          <w:rFonts w:asciiTheme="minorHAnsi" w:hAnsiTheme="minorHAnsi" w:cstheme="minorHAnsi"/>
        </w:rPr>
        <w:t>estado</w:t>
      </w:r>
      <w:r w:rsidRPr="00B03A4D">
        <w:rPr>
          <w:rFonts w:asciiTheme="minorHAnsi" w:hAnsiTheme="minorHAnsi" w:cstheme="minorHAnsi"/>
        </w:rPr>
        <w:t xml:space="preserve"> dos atuadores (ar condicionado, iluminação e portão).</w:t>
      </w:r>
    </w:p>
    <w:p w14:paraId="525E18DD" w14:textId="0BEFB7AD" w:rsidR="00495B76" w:rsidRPr="00B03A4D" w:rsidRDefault="00495B76" w:rsidP="00D874A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Desenvolver uma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 xml:space="preserve"> de controle que permita visualizar os dados dos sensores em tempo real, bem como controlar os atuadores de forma remota.</w:t>
      </w:r>
    </w:p>
    <w:p w14:paraId="7EECAE66" w14:textId="488C086F" w:rsidR="00495B76" w:rsidRPr="00B03A4D" w:rsidRDefault="00495B76" w:rsidP="00D874A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Realizar testes e avaliar os resultados obtidos com a implementação da solução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>.</w:t>
      </w:r>
    </w:p>
    <w:p w14:paraId="58EB7045" w14:textId="76E21168" w:rsidR="00495B76" w:rsidRPr="00B03A4D" w:rsidRDefault="00495B76" w:rsidP="00D874A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Analisar os benefícios e possíveis melhorias do sistema proposto.</w:t>
      </w:r>
    </w:p>
    <w:p w14:paraId="549DA7DC" w14:textId="77777777" w:rsidR="00D874A7" w:rsidRPr="00B03A4D" w:rsidRDefault="00495B76" w:rsidP="00D874A7">
      <w:pPr>
        <w:ind w:firstLine="360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Para atingir esses objetivos, foram utilizados métodos e técnicas baseados em tecnologias de Internet, como a integração de dispositivos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 xml:space="preserve">, o uso de </w:t>
      </w:r>
      <w:proofErr w:type="spellStart"/>
      <w:r w:rsidRPr="00B03A4D">
        <w:rPr>
          <w:rFonts w:asciiTheme="minorHAnsi" w:hAnsiTheme="minorHAnsi" w:cstheme="minorHAnsi"/>
        </w:rPr>
        <w:t>APIs</w:t>
      </w:r>
      <w:proofErr w:type="spellEnd"/>
      <w:r w:rsidRPr="00B03A4D">
        <w:rPr>
          <w:rFonts w:asciiTheme="minorHAnsi" w:hAnsiTheme="minorHAnsi" w:cstheme="minorHAnsi"/>
        </w:rPr>
        <w:t xml:space="preserve"> para comunicação entre os dispositivos e 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 xml:space="preserve">, a programação de scripts em </w:t>
      </w:r>
      <w:proofErr w:type="spellStart"/>
      <w:r w:rsidRPr="00B03A4D">
        <w:rPr>
          <w:rFonts w:asciiTheme="minorHAnsi" w:hAnsiTheme="minorHAnsi" w:cstheme="minorHAnsi"/>
        </w:rPr>
        <w:t>Python</w:t>
      </w:r>
      <w:proofErr w:type="spellEnd"/>
      <w:r w:rsidRPr="00B03A4D">
        <w:rPr>
          <w:rFonts w:asciiTheme="minorHAnsi" w:hAnsiTheme="minorHAnsi" w:cstheme="minorHAnsi"/>
        </w:rPr>
        <w:t xml:space="preserve"> e C++, além da utilização de bibliotecas como a Chart.js para a criação de gráficos.</w:t>
      </w:r>
    </w:p>
    <w:p w14:paraId="07AECFFD" w14:textId="276479B4" w:rsidR="00495B76" w:rsidRPr="00B03A4D" w:rsidRDefault="00495B76" w:rsidP="00D874A7">
      <w:pPr>
        <w:ind w:firstLine="360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A estrutura deste relatório está organizada da seguinte maneira:</w:t>
      </w:r>
    </w:p>
    <w:p w14:paraId="586DCF30" w14:textId="54CA2143" w:rsidR="00495B76" w:rsidRPr="00B03A4D" w:rsidRDefault="00495B76" w:rsidP="00D874A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Introdução: apresentação do tema, justificativa, objetivos, métodos e estrutura do trabalho.</w:t>
      </w:r>
    </w:p>
    <w:p w14:paraId="07B239B6" w14:textId="1CF28F8D" w:rsidR="00495B76" w:rsidRPr="00B03A4D" w:rsidRDefault="00495B76" w:rsidP="00D874A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lastRenderedPageBreak/>
        <w:t xml:space="preserve">Arquitetura: descrição da arquitetura do sistema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 xml:space="preserve">, incluindo os dispositivos utilizados, a comunicação entre eles e a estrutura da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>.</w:t>
      </w:r>
    </w:p>
    <w:p w14:paraId="5B5CA35A" w14:textId="4CD5B226" w:rsidR="00495B76" w:rsidRPr="00B03A4D" w:rsidRDefault="00495B76" w:rsidP="00D874A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Implementação: detalhes sobre a implementação dos componentes do sistema, incluindo o código </w:t>
      </w:r>
      <w:proofErr w:type="spellStart"/>
      <w:r w:rsidRPr="00B03A4D">
        <w:rPr>
          <w:rFonts w:asciiTheme="minorHAnsi" w:hAnsiTheme="minorHAnsi" w:cstheme="minorHAnsi"/>
        </w:rPr>
        <w:t>Python</w:t>
      </w:r>
      <w:proofErr w:type="spellEnd"/>
      <w:r w:rsidRPr="00B03A4D">
        <w:rPr>
          <w:rFonts w:asciiTheme="minorHAnsi" w:hAnsiTheme="minorHAnsi" w:cstheme="minorHAnsi"/>
        </w:rPr>
        <w:t xml:space="preserve"> e C++ utilizados nos dispositivos, a integração com a API e a criação da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>.</w:t>
      </w:r>
    </w:p>
    <w:p w14:paraId="0BF3A24B" w14:textId="3E958326" w:rsidR="00495B76" w:rsidRPr="00B03A4D" w:rsidRDefault="00495B76" w:rsidP="00D874A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Cenário de Teste: descrição do cenário de teste utilizado para avaliar o funcionamento do sistema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>.</w:t>
      </w:r>
    </w:p>
    <w:p w14:paraId="1CA5CE9F" w14:textId="709D0674" w:rsidR="00495B76" w:rsidRPr="00B03A4D" w:rsidRDefault="00495B76" w:rsidP="00D874A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Resultados Obtidos: apresentação dos resultados obtidos com a implementação da solução, incluindo gráficos, dados e análise dos resultados.</w:t>
      </w:r>
    </w:p>
    <w:p w14:paraId="1FF46628" w14:textId="3A8D37D6" w:rsidR="00495B76" w:rsidRPr="00B03A4D" w:rsidRDefault="00495B76" w:rsidP="00D874A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Conclusão: síntese dos principais pontos abordados no trabalho, discussão dos resultados, limitações e sugestões para trabalhos futuros.</w:t>
      </w:r>
    </w:p>
    <w:p w14:paraId="7DFFCF70" w14:textId="689BEEAF" w:rsidR="00495B76" w:rsidRPr="00B03A4D" w:rsidRDefault="00495B76" w:rsidP="00D874A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Bibliografia: referências utilizadas como base teórica e fontes consultadas durante a realização do trabalho.</w:t>
      </w:r>
    </w:p>
    <w:p w14:paraId="0BDEF090" w14:textId="59C603C2" w:rsidR="00BC67D7" w:rsidRPr="00B03A4D" w:rsidRDefault="00495B76" w:rsidP="00D874A7">
      <w:pPr>
        <w:ind w:firstLine="360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No próximo ponto, "Arquitetura", será descrita em detalhes a arquitetura do sistema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 xml:space="preserve"> implementado, incluindo os dispositivos utilizados e a comunicação entre eles.</w:t>
      </w:r>
    </w:p>
    <w:p w14:paraId="0BDEF091" w14:textId="71AEB399" w:rsidR="00BC67D7" w:rsidRPr="00B03A4D" w:rsidRDefault="002A7422" w:rsidP="00D874A7">
      <w:pPr>
        <w:pStyle w:val="Heading1"/>
        <w:jc w:val="both"/>
        <w:rPr>
          <w:rFonts w:asciiTheme="minorHAnsi" w:hAnsiTheme="minorHAnsi" w:cstheme="minorHAnsi"/>
        </w:rPr>
      </w:pPr>
      <w:bookmarkStart w:id="9" w:name="_Toc135735463"/>
      <w:r w:rsidRPr="00B03A4D">
        <w:rPr>
          <w:rFonts w:asciiTheme="minorHAnsi" w:hAnsiTheme="minorHAnsi" w:cstheme="minorHAnsi"/>
        </w:rPr>
        <w:lastRenderedPageBreak/>
        <w:t>Arquitetura</w:t>
      </w:r>
      <w:bookmarkEnd w:id="9"/>
    </w:p>
    <w:p w14:paraId="3E2E9412" w14:textId="251BF129" w:rsidR="006F0431" w:rsidRDefault="00495B76" w:rsidP="001A3FE6">
      <w:pPr>
        <w:keepNext/>
        <w:ind w:firstLine="360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A solução desenvolvida para o </w:t>
      </w:r>
      <w:proofErr w:type="spellStart"/>
      <w:r w:rsidRPr="00B03A4D">
        <w:rPr>
          <w:rFonts w:asciiTheme="minorHAnsi" w:hAnsiTheme="minorHAnsi" w:cstheme="minorHAnsi"/>
        </w:rPr>
        <w:t>Smart</w:t>
      </w:r>
      <w:proofErr w:type="spellEnd"/>
      <w:r w:rsidRPr="00B03A4D">
        <w:rPr>
          <w:rFonts w:asciiTheme="minorHAnsi" w:hAnsiTheme="minorHAnsi" w:cstheme="minorHAnsi"/>
        </w:rPr>
        <w:t xml:space="preserve"> </w:t>
      </w:r>
      <w:proofErr w:type="spellStart"/>
      <w:r w:rsidRPr="00B03A4D">
        <w:rPr>
          <w:rFonts w:asciiTheme="minorHAnsi" w:hAnsiTheme="minorHAnsi" w:cstheme="minorHAnsi"/>
        </w:rPr>
        <w:t>Warehouse</w:t>
      </w:r>
      <w:proofErr w:type="spellEnd"/>
      <w:r w:rsidRPr="00B03A4D">
        <w:rPr>
          <w:rFonts w:asciiTheme="minorHAnsi" w:hAnsiTheme="minorHAnsi" w:cstheme="minorHAnsi"/>
        </w:rPr>
        <w:t xml:space="preserve"> baseia-se em uma arquitetura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 xml:space="preserve"> (Internet das Coisas) que integra diversos dispositivos e componentes para monitor</w:t>
      </w:r>
      <w:r w:rsidR="00200A9A">
        <w:rPr>
          <w:rFonts w:asciiTheme="minorHAnsi" w:hAnsiTheme="minorHAnsi" w:cstheme="minorHAnsi"/>
        </w:rPr>
        <w:t>iz</w:t>
      </w:r>
      <w:r w:rsidRPr="00B03A4D">
        <w:rPr>
          <w:rFonts w:asciiTheme="minorHAnsi" w:hAnsiTheme="minorHAnsi" w:cstheme="minorHAnsi"/>
        </w:rPr>
        <w:t>ar e controlar o ambiente do armazém. A arquitetura geral da solução é representada na seguinte imagem:</w:t>
      </w:r>
    </w:p>
    <w:p w14:paraId="435AF9D0" w14:textId="77777777" w:rsidR="005E3356" w:rsidRPr="00B03A4D" w:rsidRDefault="005E3356" w:rsidP="00D874A7">
      <w:pPr>
        <w:keepNext/>
        <w:rPr>
          <w:rFonts w:asciiTheme="minorHAnsi" w:hAnsiTheme="minorHAnsi" w:cstheme="minorHAnsi"/>
        </w:rPr>
      </w:pPr>
    </w:p>
    <w:p w14:paraId="49551590" w14:textId="52B34C49" w:rsidR="006F0431" w:rsidRDefault="00200A9A" w:rsidP="001A3FE6">
      <w:pPr>
        <w:pStyle w:val="Caption"/>
      </w:pPr>
      <w:bookmarkStart w:id="10" w:name="_Toc102681365"/>
      <w:r>
        <w:rPr>
          <w:noProof/>
        </w:rPr>
        <w:drawing>
          <wp:inline distT="0" distB="0" distL="0" distR="0" wp14:anchorId="43826FCD" wp14:editId="22622875">
            <wp:extent cx="5381625" cy="3232891"/>
            <wp:effectExtent l="0" t="0" r="0" b="5715"/>
            <wp:docPr id="135459635" name="Picture 3" descr="A picture containing text, screenshot, diagram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9635" name="Picture 3" descr="A picture containing text, screenshot, diagram, graphic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24" cy="323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C1BC" w14:textId="46F2F5B3" w:rsidR="00495B76" w:rsidRDefault="00B043A5" w:rsidP="001A3FE6">
      <w:pPr>
        <w:pStyle w:val="Caption"/>
      </w:pPr>
      <w:r w:rsidRPr="00B03A4D">
        <w:t xml:space="preserve">Figura </w:t>
      </w:r>
      <w:r w:rsidRPr="00B03A4D">
        <w:fldChar w:fldCharType="begin"/>
      </w:r>
      <w:r w:rsidRPr="00B03A4D">
        <w:instrText xml:space="preserve"> SEQ Figura \* ARABIC </w:instrText>
      </w:r>
      <w:r w:rsidRPr="00B03A4D">
        <w:fldChar w:fldCharType="separate"/>
      </w:r>
      <w:r w:rsidR="00945002">
        <w:rPr>
          <w:noProof/>
        </w:rPr>
        <w:t>1</w:t>
      </w:r>
      <w:r w:rsidRPr="00B03A4D">
        <w:rPr>
          <w:noProof/>
        </w:rPr>
        <w:fldChar w:fldCharType="end"/>
      </w:r>
      <w:r w:rsidRPr="00B03A4D">
        <w:t xml:space="preserve"> - Arquitetura </w:t>
      </w:r>
      <w:proofErr w:type="spellStart"/>
      <w:r w:rsidRPr="00B03A4D">
        <w:t>IoT</w:t>
      </w:r>
      <w:bookmarkEnd w:id="10"/>
      <w:proofErr w:type="spellEnd"/>
      <w:r w:rsidR="006F0431">
        <w:t xml:space="preserve"> do projeto</w:t>
      </w:r>
    </w:p>
    <w:p w14:paraId="5081B7F1" w14:textId="77777777" w:rsidR="005E3356" w:rsidRPr="005E3356" w:rsidRDefault="005E3356" w:rsidP="005E3356"/>
    <w:p w14:paraId="56F65883" w14:textId="05C8024F" w:rsidR="00495B76" w:rsidRPr="00B03A4D" w:rsidRDefault="00495B76" w:rsidP="00200A9A">
      <w:pPr>
        <w:keepNext/>
        <w:ind w:firstLine="397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A seguir, descreveremos os principais componentes da arquitetura:</w:t>
      </w:r>
    </w:p>
    <w:p w14:paraId="1A354A9B" w14:textId="42AFF393" w:rsidR="00495B76" w:rsidRPr="00B03A4D" w:rsidRDefault="00495B76" w:rsidP="00D874A7">
      <w:pPr>
        <w:pStyle w:val="ListParagraph"/>
        <w:keepNext/>
        <w:numPr>
          <w:ilvl w:val="0"/>
          <w:numId w:val="34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Sensores:</w:t>
      </w:r>
    </w:p>
    <w:p w14:paraId="0A141BEA" w14:textId="50640E3D" w:rsidR="00D874A7" w:rsidRPr="00B03A4D" w:rsidRDefault="00495B76" w:rsidP="00D874A7">
      <w:pPr>
        <w:pStyle w:val="ListParagraph"/>
        <w:keepNext/>
        <w:numPr>
          <w:ilvl w:val="1"/>
          <w:numId w:val="34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Sensor de temperatura e humidade: Utilizado para monitor</w:t>
      </w:r>
      <w:r w:rsidR="00200A9A">
        <w:rPr>
          <w:rFonts w:asciiTheme="minorHAnsi" w:hAnsiTheme="minorHAnsi" w:cstheme="minorHAnsi"/>
        </w:rPr>
        <w:t>iz</w:t>
      </w:r>
      <w:r w:rsidRPr="00B03A4D">
        <w:rPr>
          <w:rFonts w:asciiTheme="minorHAnsi" w:hAnsiTheme="minorHAnsi" w:cstheme="minorHAnsi"/>
        </w:rPr>
        <w:t>ar as condições climáticas do armazém. Um sensor DHT (por exemplo, DHT11 ou DHT22) é conectado a um microcontrolador.</w:t>
      </w:r>
    </w:p>
    <w:p w14:paraId="6E4F3EA5" w14:textId="2F9BE104" w:rsidR="00495B76" w:rsidRPr="00B03A4D" w:rsidRDefault="00495B76" w:rsidP="00D874A7">
      <w:pPr>
        <w:pStyle w:val="ListParagraph"/>
        <w:keepNext/>
        <w:numPr>
          <w:ilvl w:val="1"/>
          <w:numId w:val="34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Sensor de luminosidade (LDR): Responsável por medir a intensidade da luz ambiente no armazém. Um sensor LDR é conectado a outro microcontrolador.</w:t>
      </w:r>
    </w:p>
    <w:p w14:paraId="6F388A6E" w14:textId="26391490" w:rsidR="00495B76" w:rsidRPr="00B03A4D" w:rsidRDefault="00495B76" w:rsidP="00D874A7">
      <w:pPr>
        <w:pStyle w:val="ListParagraph"/>
        <w:keepNext/>
        <w:numPr>
          <w:ilvl w:val="0"/>
          <w:numId w:val="34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Microcontroladores:</w:t>
      </w:r>
    </w:p>
    <w:p w14:paraId="6723A042" w14:textId="298319FF" w:rsidR="00495B76" w:rsidRPr="00B03A4D" w:rsidRDefault="00495B76" w:rsidP="00D874A7">
      <w:pPr>
        <w:pStyle w:val="ListParagraph"/>
        <w:keepNext/>
        <w:numPr>
          <w:ilvl w:val="1"/>
          <w:numId w:val="34"/>
        </w:numPr>
        <w:rPr>
          <w:rFonts w:asciiTheme="minorHAnsi" w:hAnsiTheme="minorHAnsi" w:cstheme="minorHAnsi"/>
        </w:rPr>
      </w:pP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Pi: Um SBC (Single </w:t>
      </w:r>
      <w:proofErr w:type="spellStart"/>
      <w:r w:rsidRPr="00B03A4D">
        <w:rPr>
          <w:rFonts w:asciiTheme="minorHAnsi" w:hAnsiTheme="minorHAnsi" w:cstheme="minorHAnsi"/>
        </w:rPr>
        <w:t>Board</w:t>
      </w:r>
      <w:proofErr w:type="spellEnd"/>
      <w:r w:rsidRPr="00B03A4D">
        <w:rPr>
          <w:rFonts w:asciiTheme="minorHAnsi" w:hAnsiTheme="minorHAnsi" w:cstheme="minorHAnsi"/>
        </w:rPr>
        <w:t xml:space="preserve"> </w:t>
      </w:r>
      <w:proofErr w:type="spellStart"/>
      <w:r w:rsidRPr="00B03A4D">
        <w:rPr>
          <w:rFonts w:asciiTheme="minorHAnsi" w:hAnsiTheme="minorHAnsi" w:cstheme="minorHAnsi"/>
        </w:rPr>
        <w:t>Computer</w:t>
      </w:r>
      <w:proofErr w:type="spellEnd"/>
      <w:r w:rsidRPr="00B03A4D">
        <w:rPr>
          <w:rFonts w:asciiTheme="minorHAnsi" w:hAnsiTheme="minorHAnsi" w:cstheme="minorHAnsi"/>
        </w:rPr>
        <w:t xml:space="preserve">) </w:t>
      </w: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 é utilizado para a leitura dos sensores de temperatura e </w:t>
      </w:r>
      <w:r w:rsidR="00200A9A">
        <w:rPr>
          <w:rFonts w:asciiTheme="minorHAnsi" w:hAnsiTheme="minorHAnsi" w:cstheme="minorHAnsi"/>
        </w:rPr>
        <w:t>h</w:t>
      </w:r>
      <w:r w:rsidRPr="00B03A4D">
        <w:rPr>
          <w:rFonts w:asciiTheme="minorHAnsi" w:hAnsiTheme="minorHAnsi" w:cstheme="minorHAnsi"/>
        </w:rPr>
        <w:t xml:space="preserve">umidade, além de simular o atuador de iluminação. Um script em </w:t>
      </w:r>
      <w:proofErr w:type="spellStart"/>
      <w:r w:rsidRPr="00B03A4D">
        <w:rPr>
          <w:rFonts w:asciiTheme="minorHAnsi" w:hAnsiTheme="minorHAnsi" w:cstheme="minorHAnsi"/>
        </w:rPr>
        <w:t>Python</w:t>
      </w:r>
      <w:proofErr w:type="spellEnd"/>
      <w:r w:rsidRPr="00B03A4D">
        <w:rPr>
          <w:rFonts w:asciiTheme="minorHAnsi" w:hAnsiTheme="minorHAnsi" w:cstheme="minorHAnsi"/>
        </w:rPr>
        <w:t xml:space="preserve"> é executado no </w:t>
      </w: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 </w:t>
      </w:r>
      <w:r w:rsidRPr="00B03A4D">
        <w:rPr>
          <w:rFonts w:asciiTheme="minorHAnsi" w:hAnsiTheme="minorHAnsi" w:cstheme="minorHAnsi"/>
        </w:rPr>
        <w:lastRenderedPageBreak/>
        <w:t xml:space="preserve">para ler os valores dos sensores e controlar a iluminação simulada por meio de um LED. O </w:t>
      </w: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 também é responsável por fazer requisições POST e GET para a API.</w:t>
      </w:r>
    </w:p>
    <w:p w14:paraId="5CC7FF62" w14:textId="44E98E2E" w:rsidR="00495B76" w:rsidRPr="00B03A4D" w:rsidRDefault="00495B76" w:rsidP="00D874A7">
      <w:pPr>
        <w:pStyle w:val="ListParagraph"/>
        <w:keepNext/>
        <w:numPr>
          <w:ilvl w:val="1"/>
          <w:numId w:val="34"/>
        </w:numPr>
        <w:rPr>
          <w:rFonts w:asciiTheme="minorHAnsi" w:hAnsiTheme="minorHAnsi" w:cstheme="minorHAnsi"/>
        </w:rPr>
      </w:pP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MKR1000: 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MKR1000 é utilizado para a leitura do sensor LDR e para simular os atuadores do portão e ar condicionado</w:t>
      </w:r>
      <w:r w:rsidR="00027434">
        <w:rPr>
          <w:rFonts w:asciiTheme="minorHAnsi" w:hAnsiTheme="minorHAnsi" w:cstheme="minorHAnsi"/>
        </w:rPr>
        <w:t xml:space="preserve"> através de 2 </w:t>
      </w:r>
      <w:proofErr w:type="spellStart"/>
      <w:r w:rsidR="00027434">
        <w:rPr>
          <w:rFonts w:asciiTheme="minorHAnsi" w:hAnsiTheme="minorHAnsi" w:cstheme="minorHAnsi"/>
        </w:rPr>
        <w:t>LEDs</w:t>
      </w:r>
      <w:proofErr w:type="spellEnd"/>
      <w:r w:rsidRPr="00B03A4D">
        <w:rPr>
          <w:rFonts w:asciiTheme="minorHAnsi" w:hAnsiTheme="minorHAnsi" w:cstheme="minorHAnsi"/>
        </w:rPr>
        <w:t xml:space="preserve">. Um código em C++ é executado no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para ler o valor do sensor LDR, transformá-lo em 1 ou 0 (</w:t>
      </w:r>
      <w:r w:rsidR="00200A9A">
        <w:rPr>
          <w:rFonts w:asciiTheme="minorHAnsi" w:hAnsiTheme="minorHAnsi" w:cstheme="minorHAnsi"/>
        </w:rPr>
        <w:t>Boa ou Má Luz Natural</w:t>
      </w:r>
      <w:r w:rsidRPr="00B03A4D">
        <w:rPr>
          <w:rFonts w:asciiTheme="minorHAnsi" w:hAnsiTheme="minorHAnsi" w:cstheme="minorHAnsi"/>
        </w:rPr>
        <w:t>), e fazer requisições POST e GET para a API.</w:t>
      </w:r>
    </w:p>
    <w:p w14:paraId="4CAD51FD" w14:textId="063D87E1" w:rsidR="00495B76" w:rsidRPr="00B03A4D" w:rsidRDefault="00495B76" w:rsidP="00D874A7">
      <w:pPr>
        <w:pStyle w:val="ListParagraph"/>
        <w:keepNext/>
        <w:numPr>
          <w:ilvl w:val="0"/>
          <w:numId w:val="34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API:</w:t>
      </w:r>
    </w:p>
    <w:p w14:paraId="302F3399" w14:textId="25A08178" w:rsidR="00495B76" w:rsidRPr="00B03A4D" w:rsidRDefault="00495B76" w:rsidP="00D874A7">
      <w:pPr>
        <w:pStyle w:val="ListParagraph"/>
        <w:keepNext/>
        <w:numPr>
          <w:ilvl w:val="1"/>
          <w:numId w:val="34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Servidor na nuvem: A solução utiliza uma API hospedada em um servidor na nuvem. Essa API suporta requisições POST e GET, permitindo que os dispositivos enviem dados dos sensores</w:t>
      </w:r>
      <w:r w:rsidR="00027434">
        <w:rPr>
          <w:rFonts w:asciiTheme="minorHAnsi" w:hAnsiTheme="minorHAnsi" w:cstheme="minorHAnsi"/>
        </w:rPr>
        <w:t xml:space="preserve"> e atuadores</w:t>
      </w:r>
      <w:r w:rsidRPr="00B03A4D">
        <w:rPr>
          <w:rFonts w:asciiTheme="minorHAnsi" w:hAnsiTheme="minorHAnsi" w:cstheme="minorHAnsi"/>
        </w:rPr>
        <w:t xml:space="preserve"> e solicitem informações sobre os </w:t>
      </w:r>
      <w:r w:rsidR="00027434">
        <w:rPr>
          <w:rFonts w:asciiTheme="minorHAnsi" w:hAnsiTheme="minorHAnsi" w:cstheme="minorHAnsi"/>
        </w:rPr>
        <w:t>valores dos sensores e estado dos atuadores</w:t>
      </w:r>
      <w:r w:rsidRPr="00B03A4D">
        <w:rPr>
          <w:rFonts w:asciiTheme="minorHAnsi" w:hAnsiTheme="minorHAnsi" w:cstheme="minorHAnsi"/>
        </w:rPr>
        <w:t>.</w:t>
      </w:r>
    </w:p>
    <w:p w14:paraId="7F934B77" w14:textId="23859E57" w:rsidR="00495B76" w:rsidRPr="00B03A4D" w:rsidRDefault="00495B76" w:rsidP="00D874A7">
      <w:pPr>
        <w:pStyle w:val="ListParagraph"/>
        <w:keepNext/>
        <w:numPr>
          <w:ilvl w:val="0"/>
          <w:numId w:val="34"/>
        </w:numPr>
        <w:rPr>
          <w:rFonts w:asciiTheme="minorHAnsi" w:hAnsiTheme="minorHAnsi" w:cstheme="minorHAnsi"/>
        </w:rPr>
      </w:pP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>:</w:t>
      </w:r>
    </w:p>
    <w:p w14:paraId="50C3170E" w14:textId="05EAB7D2" w:rsidR="00495B76" w:rsidRPr="00B03A4D" w:rsidRDefault="00495B76" w:rsidP="00D874A7">
      <w:pPr>
        <w:pStyle w:val="ListParagraph"/>
        <w:keepNext/>
        <w:numPr>
          <w:ilvl w:val="1"/>
          <w:numId w:val="34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Interface de controle: 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 xml:space="preserve"> é ace</w:t>
      </w:r>
      <w:r w:rsidR="00DD47C1">
        <w:rPr>
          <w:rFonts w:asciiTheme="minorHAnsi" w:hAnsiTheme="minorHAnsi" w:cstheme="minorHAnsi"/>
        </w:rPr>
        <w:t>dida</w:t>
      </w:r>
      <w:r w:rsidRPr="00B03A4D">
        <w:rPr>
          <w:rFonts w:asciiTheme="minorHAnsi" w:hAnsiTheme="minorHAnsi" w:cstheme="minorHAnsi"/>
        </w:rPr>
        <w:t xml:space="preserve"> por meio de um </w:t>
      </w:r>
      <w:r w:rsidR="00DD47C1">
        <w:rPr>
          <w:rFonts w:asciiTheme="minorHAnsi" w:hAnsiTheme="minorHAnsi" w:cstheme="minorHAnsi"/>
        </w:rPr>
        <w:t>browser</w:t>
      </w:r>
      <w:r w:rsidRPr="00B03A4D">
        <w:rPr>
          <w:rFonts w:asciiTheme="minorHAnsi" w:hAnsiTheme="minorHAnsi" w:cstheme="minorHAnsi"/>
        </w:rPr>
        <w:t xml:space="preserve"> executado localmente em um computador pessoal. Através da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 xml:space="preserve">, é possível visualizar as leituras dos sensores (temperatura, </w:t>
      </w:r>
      <w:r w:rsidR="00FA3877">
        <w:rPr>
          <w:rFonts w:asciiTheme="minorHAnsi" w:hAnsiTheme="minorHAnsi" w:cstheme="minorHAnsi"/>
        </w:rPr>
        <w:t>h</w:t>
      </w:r>
      <w:r w:rsidRPr="00B03A4D">
        <w:rPr>
          <w:rFonts w:asciiTheme="minorHAnsi" w:hAnsiTheme="minorHAnsi" w:cstheme="minorHAnsi"/>
        </w:rPr>
        <w:t xml:space="preserve">umidade, luminosidade), o estado dos atuadores (ar condicionado, iluminação, portão) e a última imagem capturada. 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 xml:space="preserve"> também oferece botões de controle para ligar/desligar o ar condicionado e a iluminação, além de abrir/fechar o portão.</w:t>
      </w:r>
    </w:p>
    <w:p w14:paraId="4621078C" w14:textId="77777777" w:rsidR="005E3356" w:rsidRDefault="00495B76" w:rsidP="005E3356">
      <w:pPr>
        <w:widowControl w:val="0"/>
        <w:ind w:firstLine="706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É importante ressaltar que a arquitetura apresentada é uma representação genérica da solução proposta, sem especificar detalhes específicos dos dispositivos utilizados. A implementação real pode variar dependendo dos modelos e tecnologias escolhidas.</w:t>
      </w:r>
    </w:p>
    <w:p w14:paraId="3FD494A5" w14:textId="5C550EAE" w:rsidR="00FF29D6" w:rsidRDefault="00495B76" w:rsidP="005E3356">
      <w:pPr>
        <w:widowControl w:val="0"/>
        <w:ind w:firstLine="706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No próximo capítulo, "Implementação", serão abordados os detalhes específicos da implementação dos componentes da solução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 xml:space="preserve">, incluindo o código utilizado nos dispositivos, a integração com a API e a criação da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>.</w:t>
      </w:r>
    </w:p>
    <w:p w14:paraId="0B84EAF0" w14:textId="4D20C4E7" w:rsidR="00240A17" w:rsidRDefault="00407AFA" w:rsidP="00407AFA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D2EABFA" wp14:editId="5A2720B6">
            <wp:extent cx="5585460" cy="6241415"/>
            <wp:effectExtent l="0" t="0" r="0" b="6985"/>
            <wp:docPr id="2600412" name="Picture 14" descr="A screenshot of a dash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412" name="Picture 14" descr="A screenshot of a dashboard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665" cy="62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CD4B" w14:textId="4FC69EE5" w:rsidR="00240A17" w:rsidRPr="00B03A4D" w:rsidRDefault="00240A17" w:rsidP="001A3FE6">
      <w:pPr>
        <w:pStyle w:val="Caption"/>
      </w:pPr>
      <w:r w:rsidRPr="00B03A4D">
        <w:t xml:space="preserve">Figura </w:t>
      </w:r>
      <w:r>
        <w:t>2</w:t>
      </w:r>
      <w:r w:rsidRPr="00B03A4D">
        <w:t xml:space="preserve"> - </w:t>
      </w:r>
      <w:proofErr w:type="spellStart"/>
      <w:r>
        <w:rPr>
          <w:u w:val="double"/>
        </w:rPr>
        <w:t>Dashboard</w:t>
      </w:r>
      <w:proofErr w:type="spellEnd"/>
    </w:p>
    <w:p w14:paraId="636DBE38" w14:textId="77777777" w:rsidR="00240A17" w:rsidRPr="00B03A4D" w:rsidRDefault="00240A17" w:rsidP="00240A17">
      <w:pPr>
        <w:keepNext/>
        <w:ind w:firstLine="360"/>
        <w:jc w:val="center"/>
        <w:rPr>
          <w:rFonts w:asciiTheme="minorHAnsi" w:hAnsiTheme="minorHAnsi" w:cstheme="minorHAnsi"/>
        </w:rPr>
      </w:pPr>
    </w:p>
    <w:p w14:paraId="0BDEF0D5" w14:textId="2254DC02" w:rsidR="004B2636" w:rsidRPr="00B03A4D" w:rsidRDefault="00E71506" w:rsidP="00D874A7">
      <w:pPr>
        <w:pStyle w:val="Heading1"/>
        <w:jc w:val="both"/>
        <w:rPr>
          <w:rFonts w:asciiTheme="minorHAnsi" w:hAnsiTheme="minorHAnsi" w:cstheme="minorHAnsi"/>
        </w:rPr>
      </w:pPr>
      <w:bookmarkStart w:id="11" w:name="_Toc135735464"/>
      <w:r w:rsidRPr="00B03A4D">
        <w:rPr>
          <w:rFonts w:asciiTheme="minorHAnsi" w:hAnsiTheme="minorHAnsi" w:cstheme="minorHAnsi"/>
        </w:rPr>
        <w:lastRenderedPageBreak/>
        <w:t>Implementação</w:t>
      </w:r>
      <w:bookmarkEnd w:id="11"/>
      <w:r w:rsidRPr="00B03A4D">
        <w:rPr>
          <w:rFonts w:asciiTheme="minorHAnsi" w:hAnsiTheme="minorHAnsi" w:cstheme="minorHAnsi"/>
        </w:rPr>
        <w:t xml:space="preserve"> </w:t>
      </w:r>
    </w:p>
    <w:p w14:paraId="37D7B10B" w14:textId="2B8D013D" w:rsidR="00B043A5" w:rsidRPr="00B03A4D" w:rsidRDefault="00B043A5" w:rsidP="001A3FE6">
      <w:pPr>
        <w:keepNext/>
        <w:ind w:firstLine="360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A implementação do projeto para o </w:t>
      </w:r>
      <w:proofErr w:type="spellStart"/>
      <w:r w:rsidRPr="00B03A4D">
        <w:rPr>
          <w:rFonts w:asciiTheme="minorHAnsi" w:hAnsiTheme="minorHAnsi" w:cstheme="minorHAnsi"/>
        </w:rPr>
        <w:t>Smart</w:t>
      </w:r>
      <w:proofErr w:type="spellEnd"/>
      <w:r w:rsidRPr="00B03A4D">
        <w:rPr>
          <w:rFonts w:asciiTheme="minorHAnsi" w:hAnsiTheme="minorHAnsi" w:cstheme="minorHAnsi"/>
        </w:rPr>
        <w:t xml:space="preserve"> </w:t>
      </w:r>
      <w:proofErr w:type="spellStart"/>
      <w:r w:rsidRPr="00B03A4D">
        <w:rPr>
          <w:rFonts w:asciiTheme="minorHAnsi" w:hAnsiTheme="minorHAnsi" w:cstheme="minorHAnsi"/>
        </w:rPr>
        <w:t>Warehouse</w:t>
      </w:r>
      <w:proofErr w:type="spellEnd"/>
      <w:r w:rsidRPr="00B03A4D">
        <w:rPr>
          <w:rFonts w:asciiTheme="minorHAnsi" w:hAnsiTheme="minorHAnsi" w:cstheme="minorHAnsi"/>
        </w:rPr>
        <w:t xml:space="preserve"> envolve a integração de diferentes componentes e a criação de algoritmos para atender aos requisitos do sistema. Nesta seção, serão abordados os </w:t>
      </w:r>
      <w:proofErr w:type="spellStart"/>
      <w:r w:rsidRPr="00B03A4D">
        <w:rPr>
          <w:rFonts w:asciiTheme="minorHAnsi" w:hAnsiTheme="minorHAnsi" w:cstheme="minorHAnsi"/>
        </w:rPr>
        <w:t>aspectos</w:t>
      </w:r>
      <w:proofErr w:type="spellEnd"/>
      <w:r w:rsidRPr="00B03A4D">
        <w:rPr>
          <w:rFonts w:asciiTheme="minorHAnsi" w:hAnsiTheme="minorHAnsi" w:cstheme="minorHAnsi"/>
        </w:rPr>
        <w:t xml:space="preserve"> mais importantes da implementação, incluindo os algoritmos utilizados e os eventos definidos para o funcionamento do sistema.</w:t>
      </w:r>
    </w:p>
    <w:p w14:paraId="3AAB46EA" w14:textId="7D29B9D8" w:rsidR="00B043A5" w:rsidRPr="00B03A4D" w:rsidRDefault="00B043A5" w:rsidP="00BE1211">
      <w:pPr>
        <w:pStyle w:val="ListParagraph"/>
        <w:keepNext/>
        <w:numPr>
          <w:ilvl w:val="0"/>
          <w:numId w:val="38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Leitura dos sensores e controle dos atuadores:</w:t>
      </w:r>
    </w:p>
    <w:p w14:paraId="57CC613D" w14:textId="6EAC6635" w:rsidR="00B043A5" w:rsidRPr="00B03A4D" w:rsidRDefault="00B043A5" w:rsidP="00BE1211">
      <w:pPr>
        <w:pStyle w:val="ListParagraph"/>
        <w:keepNext/>
        <w:numPr>
          <w:ilvl w:val="0"/>
          <w:numId w:val="37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Sensor de temperatura e humidade: Um sensor DHT conectado ao </w:t>
      </w: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 é utilizado para ler os valores de temperatura e </w:t>
      </w:r>
      <w:r w:rsidR="00F27BD8">
        <w:rPr>
          <w:rFonts w:asciiTheme="minorHAnsi" w:hAnsiTheme="minorHAnsi" w:cstheme="minorHAnsi"/>
        </w:rPr>
        <w:t>h</w:t>
      </w:r>
      <w:r w:rsidRPr="00B03A4D">
        <w:rPr>
          <w:rFonts w:asciiTheme="minorHAnsi" w:hAnsiTheme="minorHAnsi" w:cstheme="minorHAnsi"/>
        </w:rPr>
        <w:t xml:space="preserve">umidade do ambiente do armazém. Um script em </w:t>
      </w:r>
      <w:proofErr w:type="spellStart"/>
      <w:r w:rsidRPr="00B03A4D">
        <w:rPr>
          <w:rFonts w:asciiTheme="minorHAnsi" w:hAnsiTheme="minorHAnsi" w:cstheme="minorHAnsi"/>
        </w:rPr>
        <w:t>Python</w:t>
      </w:r>
      <w:proofErr w:type="spellEnd"/>
      <w:r w:rsidRPr="00B03A4D">
        <w:rPr>
          <w:rFonts w:asciiTheme="minorHAnsi" w:hAnsiTheme="minorHAnsi" w:cstheme="minorHAnsi"/>
        </w:rPr>
        <w:t xml:space="preserve"> é executado no </w:t>
      </w: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 para obter esses valores e enviá-los para a API por meio de requisições POST.</w:t>
      </w:r>
    </w:p>
    <w:p w14:paraId="56BB4005" w14:textId="300F2997" w:rsidR="00B043A5" w:rsidRPr="00B03A4D" w:rsidRDefault="00B043A5" w:rsidP="00BE1211">
      <w:pPr>
        <w:pStyle w:val="ListParagraph"/>
        <w:keepNext/>
        <w:numPr>
          <w:ilvl w:val="0"/>
          <w:numId w:val="37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Sensor de luminosidade (LDR): Um sensor LDR conectado ao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MKR1000 é utilizado para medir a intensidade da luz ambiente. O código em C++ no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lê o valor do sensor LDR e envia para a API </w:t>
      </w:r>
      <w:r w:rsidR="00F27BD8">
        <w:rPr>
          <w:rFonts w:asciiTheme="minorHAnsi" w:hAnsiTheme="minorHAnsi" w:cstheme="minorHAnsi"/>
        </w:rPr>
        <w:t xml:space="preserve">o valor 0 ou 1 (Fraca ou Boa Luz Natural) </w:t>
      </w:r>
      <w:r w:rsidRPr="00B03A4D">
        <w:rPr>
          <w:rFonts w:asciiTheme="minorHAnsi" w:hAnsiTheme="minorHAnsi" w:cstheme="minorHAnsi"/>
        </w:rPr>
        <w:t>por meio de requisições POST.</w:t>
      </w:r>
    </w:p>
    <w:p w14:paraId="6893D801" w14:textId="3CC1EA9B" w:rsidR="00B043A5" w:rsidRPr="00B03A4D" w:rsidRDefault="00B043A5" w:rsidP="00BE1211">
      <w:pPr>
        <w:pStyle w:val="ListParagraph"/>
        <w:keepNext/>
        <w:numPr>
          <w:ilvl w:val="0"/>
          <w:numId w:val="37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Atuadores (ar condicionado, iluminação e portão): 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MKR1000 também é responsável por simular os atuadores do ar condicionado e portão. O código no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faz requisições GET para obter o estado atual do ar condicionado, </w:t>
      </w:r>
      <w:r w:rsidR="00F27BD8">
        <w:rPr>
          <w:rFonts w:asciiTheme="minorHAnsi" w:hAnsiTheme="minorHAnsi" w:cstheme="minorHAnsi"/>
        </w:rPr>
        <w:t>temperatura</w:t>
      </w:r>
      <w:r w:rsidRPr="00B03A4D">
        <w:rPr>
          <w:rFonts w:asciiTheme="minorHAnsi" w:hAnsiTheme="minorHAnsi" w:cstheme="minorHAnsi"/>
        </w:rPr>
        <w:t xml:space="preserve"> e portão da API. Com base nas leituras dos sensores</w:t>
      </w:r>
      <w:r w:rsidR="00F27BD8">
        <w:rPr>
          <w:rFonts w:asciiTheme="minorHAnsi" w:hAnsiTheme="minorHAnsi" w:cstheme="minorHAnsi"/>
        </w:rPr>
        <w:t xml:space="preserve"> </w:t>
      </w:r>
      <w:r w:rsidRPr="00B03A4D">
        <w:rPr>
          <w:rFonts w:asciiTheme="minorHAnsi" w:hAnsiTheme="minorHAnsi" w:cstheme="minorHAnsi"/>
        </w:rPr>
        <w:t xml:space="preserve">(temperatura) e nos estados dos atuadores, 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decide se os atuadores devem ser ligados ou desligados e envia as informações atualizadas para a API por meio de requisições POST.</w:t>
      </w:r>
      <w:r w:rsidR="00F27BD8">
        <w:rPr>
          <w:rFonts w:asciiTheme="minorHAnsi" w:hAnsiTheme="minorHAnsi" w:cstheme="minorHAnsi"/>
        </w:rPr>
        <w:t xml:space="preserve"> Já o </w:t>
      </w:r>
      <w:proofErr w:type="spellStart"/>
      <w:r w:rsidR="00F27BD8">
        <w:rPr>
          <w:rFonts w:asciiTheme="minorHAnsi" w:hAnsiTheme="minorHAnsi" w:cstheme="minorHAnsi"/>
        </w:rPr>
        <w:t>Raspberry</w:t>
      </w:r>
      <w:proofErr w:type="spellEnd"/>
      <w:r w:rsidR="00F27BD8">
        <w:rPr>
          <w:rFonts w:asciiTheme="minorHAnsi" w:hAnsiTheme="minorHAnsi" w:cstheme="minorHAnsi"/>
        </w:rPr>
        <w:t xml:space="preserve"> </w:t>
      </w:r>
      <w:r w:rsidR="00F27BD8" w:rsidRPr="00B03A4D">
        <w:rPr>
          <w:rFonts w:asciiTheme="minorHAnsi" w:hAnsiTheme="minorHAnsi" w:cstheme="minorHAnsi"/>
        </w:rPr>
        <w:t>é responsável por simular o atuador</w:t>
      </w:r>
      <w:r w:rsidR="00F27BD8">
        <w:rPr>
          <w:rFonts w:asciiTheme="minorHAnsi" w:hAnsiTheme="minorHAnsi" w:cstheme="minorHAnsi"/>
        </w:rPr>
        <w:t xml:space="preserve"> </w:t>
      </w:r>
      <w:r w:rsidR="00F27BD8" w:rsidRPr="00B03A4D">
        <w:rPr>
          <w:rFonts w:asciiTheme="minorHAnsi" w:hAnsiTheme="minorHAnsi" w:cstheme="minorHAnsi"/>
        </w:rPr>
        <w:t>d</w:t>
      </w:r>
      <w:r w:rsidR="00F27BD8">
        <w:rPr>
          <w:rFonts w:asciiTheme="minorHAnsi" w:hAnsiTheme="minorHAnsi" w:cstheme="minorHAnsi"/>
        </w:rPr>
        <w:t>a iluminação</w:t>
      </w:r>
      <w:r w:rsidR="00F27BD8" w:rsidRPr="00B03A4D">
        <w:rPr>
          <w:rFonts w:asciiTheme="minorHAnsi" w:hAnsiTheme="minorHAnsi" w:cstheme="minorHAnsi"/>
        </w:rPr>
        <w:t xml:space="preserve">. O código </w:t>
      </w:r>
      <w:proofErr w:type="spellStart"/>
      <w:r w:rsidR="00F27BD8">
        <w:rPr>
          <w:rFonts w:asciiTheme="minorHAnsi" w:hAnsiTheme="minorHAnsi" w:cstheme="minorHAnsi"/>
        </w:rPr>
        <w:t>Python</w:t>
      </w:r>
      <w:proofErr w:type="spellEnd"/>
      <w:r w:rsidR="00F27BD8" w:rsidRPr="00B03A4D">
        <w:rPr>
          <w:rFonts w:asciiTheme="minorHAnsi" w:hAnsiTheme="minorHAnsi" w:cstheme="minorHAnsi"/>
        </w:rPr>
        <w:t xml:space="preserve"> faz requisições GET para obter o estado atual d</w:t>
      </w:r>
      <w:r w:rsidR="00F27BD8">
        <w:rPr>
          <w:rFonts w:asciiTheme="minorHAnsi" w:hAnsiTheme="minorHAnsi" w:cstheme="minorHAnsi"/>
        </w:rPr>
        <w:t>a iluminação e luz natural</w:t>
      </w:r>
      <w:r w:rsidR="00F27BD8" w:rsidRPr="00B03A4D">
        <w:rPr>
          <w:rFonts w:asciiTheme="minorHAnsi" w:hAnsiTheme="minorHAnsi" w:cstheme="minorHAnsi"/>
        </w:rPr>
        <w:t xml:space="preserve"> da API. Com base nas leituras dos sensores</w:t>
      </w:r>
      <w:r w:rsidR="00F27BD8">
        <w:rPr>
          <w:rFonts w:asciiTheme="minorHAnsi" w:hAnsiTheme="minorHAnsi" w:cstheme="minorHAnsi"/>
        </w:rPr>
        <w:t xml:space="preserve"> </w:t>
      </w:r>
      <w:r w:rsidR="00F27BD8" w:rsidRPr="00B03A4D">
        <w:rPr>
          <w:rFonts w:asciiTheme="minorHAnsi" w:hAnsiTheme="minorHAnsi" w:cstheme="minorHAnsi"/>
        </w:rPr>
        <w:t>(</w:t>
      </w:r>
      <w:r w:rsidR="00F27BD8">
        <w:rPr>
          <w:rFonts w:asciiTheme="minorHAnsi" w:hAnsiTheme="minorHAnsi" w:cstheme="minorHAnsi"/>
        </w:rPr>
        <w:t>Luz Natural</w:t>
      </w:r>
      <w:r w:rsidR="00F27BD8" w:rsidRPr="00B03A4D">
        <w:rPr>
          <w:rFonts w:asciiTheme="minorHAnsi" w:hAnsiTheme="minorHAnsi" w:cstheme="minorHAnsi"/>
        </w:rPr>
        <w:t xml:space="preserve">) e no estado do atuador, o </w:t>
      </w:r>
      <w:proofErr w:type="spellStart"/>
      <w:r w:rsidR="00F27BD8">
        <w:rPr>
          <w:rFonts w:asciiTheme="minorHAnsi" w:hAnsiTheme="minorHAnsi" w:cstheme="minorHAnsi"/>
        </w:rPr>
        <w:t>Raspberry</w:t>
      </w:r>
      <w:proofErr w:type="spellEnd"/>
      <w:r w:rsidR="00F27BD8">
        <w:rPr>
          <w:rFonts w:asciiTheme="minorHAnsi" w:hAnsiTheme="minorHAnsi" w:cstheme="minorHAnsi"/>
        </w:rPr>
        <w:t xml:space="preserve"> </w:t>
      </w:r>
      <w:r w:rsidR="00F27BD8" w:rsidRPr="00B03A4D">
        <w:rPr>
          <w:rFonts w:asciiTheme="minorHAnsi" w:hAnsiTheme="minorHAnsi" w:cstheme="minorHAnsi"/>
        </w:rPr>
        <w:t>decide se o atuador deve ser ligado ou desligad</w:t>
      </w:r>
      <w:r w:rsidR="00F27BD8">
        <w:rPr>
          <w:rFonts w:asciiTheme="minorHAnsi" w:hAnsiTheme="minorHAnsi" w:cstheme="minorHAnsi"/>
        </w:rPr>
        <w:t>o</w:t>
      </w:r>
      <w:r w:rsidR="00F27BD8" w:rsidRPr="00B03A4D">
        <w:rPr>
          <w:rFonts w:asciiTheme="minorHAnsi" w:hAnsiTheme="minorHAnsi" w:cstheme="minorHAnsi"/>
        </w:rPr>
        <w:t xml:space="preserve"> e envia as informações atualizadas para a API por meio de requisições POST</w:t>
      </w:r>
      <w:r w:rsidR="00DE1809">
        <w:rPr>
          <w:rFonts w:asciiTheme="minorHAnsi" w:hAnsiTheme="minorHAnsi" w:cstheme="minorHAnsi"/>
        </w:rPr>
        <w:t>.</w:t>
      </w:r>
    </w:p>
    <w:p w14:paraId="4BE6602F" w14:textId="5293EC60" w:rsidR="00B043A5" w:rsidRPr="00B03A4D" w:rsidRDefault="00B043A5" w:rsidP="00BE1211">
      <w:pPr>
        <w:pStyle w:val="ListParagraph"/>
        <w:keepNext/>
        <w:numPr>
          <w:ilvl w:val="0"/>
          <w:numId w:val="38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Controle automático dos atuadores:</w:t>
      </w:r>
    </w:p>
    <w:p w14:paraId="6004D76B" w14:textId="55585B55" w:rsidR="00B043A5" w:rsidRPr="00B03A4D" w:rsidRDefault="00B043A5" w:rsidP="00BE1211">
      <w:pPr>
        <w:pStyle w:val="ListParagraph"/>
        <w:keepNext/>
        <w:numPr>
          <w:ilvl w:val="0"/>
          <w:numId w:val="39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Ar condicionado: No modo automático, o ar condicionado é ativado se a temperatura medida for superior a 15°C ou inferior a 5°C. O código no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verifica a temperatura obtida da API e liga ou desliga o ar condicionado com base nesse valor.</w:t>
      </w:r>
    </w:p>
    <w:p w14:paraId="34C916BD" w14:textId="2C9424BC" w:rsidR="00B043A5" w:rsidRPr="00B03A4D" w:rsidRDefault="00B043A5" w:rsidP="00BE1211">
      <w:pPr>
        <w:pStyle w:val="ListParagraph"/>
        <w:keepNext/>
        <w:numPr>
          <w:ilvl w:val="0"/>
          <w:numId w:val="39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Iluminação: A iluminação é ligada se o valor do sensor LDR for maior ou igual a 512, indicando pouca luz natural. O código no </w:t>
      </w:r>
      <w:proofErr w:type="spellStart"/>
      <w:r w:rsidR="00DD225F">
        <w:rPr>
          <w:rFonts w:asciiTheme="minorHAnsi" w:hAnsiTheme="minorHAnsi" w:cstheme="minorHAnsi"/>
        </w:rPr>
        <w:t>Raspberry</w:t>
      </w:r>
      <w:proofErr w:type="spellEnd"/>
      <w:r w:rsidR="00DD225F">
        <w:rPr>
          <w:rFonts w:asciiTheme="minorHAnsi" w:hAnsiTheme="minorHAnsi" w:cstheme="minorHAnsi"/>
        </w:rPr>
        <w:t xml:space="preserve"> Pi</w:t>
      </w:r>
      <w:r w:rsidRPr="00B03A4D">
        <w:rPr>
          <w:rFonts w:asciiTheme="minorHAnsi" w:hAnsiTheme="minorHAnsi" w:cstheme="minorHAnsi"/>
        </w:rPr>
        <w:t xml:space="preserve"> verifica o valor d</w:t>
      </w:r>
      <w:r w:rsidR="00DD225F">
        <w:rPr>
          <w:rFonts w:asciiTheme="minorHAnsi" w:hAnsiTheme="minorHAnsi" w:cstheme="minorHAnsi"/>
        </w:rPr>
        <w:t>a</w:t>
      </w:r>
      <w:r w:rsidRPr="00B03A4D">
        <w:rPr>
          <w:rFonts w:asciiTheme="minorHAnsi" w:hAnsiTheme="minorHAnsi" w:cstheme="minorHAnsi"/>
        </w:rPr>
        <w:t xml:space="preserve"> </w:t>
      </w:r>
      <w:r w:rsidR="00DD225F">
        <w:rPr>
          <w:rFonts w:asciiTheme="minorHAnsi" w:hAnsiTheme="minorHAnsi" w:cstheme="minorHAnsi"/>
        </w:rPr>
        <w:lastRenderedPageBreak/>
        <w:t>Luz Natural</w:t>
      </w:r>
      <w:r w:rsidRPr="00B03A4D">
        <w:rPr>
          <w:rFonts w:asciiTheme="minorHAnsi" w:hAnsiTheme="minorHAnsi" w:cstheme="minorHAnsi"/>
        </w:rPr>
        <w:t xml:space="preserve"> obtido da API e controla o estado da iluminação de acordo com esse valor.</w:t>
      </w:r>
    </w:p>
    <w:p w14:paraId="639B4640" w14:textId="55FD095B" w:rsidR="00B043A5" w:rsidRPr="00B03A4D" w:rsidRDefault="00B043A5" w:rsidP="00BE1211">
      <w:pPr>
        <w:pStyle w:val="ListParagraph"/>
        <w:keepNext/>
        <w:numPr>
          <w:ilvl w:val="0"/>
          <w:numId w:val="38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Captura e upload da última imagem:</w:t>
      </w:r>
    </w:p>
    <w:p w14:paraId="17D50B66" w14:textId="02714437" w:rsidR="00FA3877" w:rsidRPr="00FA3877" w:rsidRDefault="00B043A5" w:rsidP="00FA3877">
      <w:pPr>
        <w:pStyle w:val="ListParagraph"/>
        <w:keepNext/>
        <w:numPr>
          <w:ilvl w:val="0"/>
          <w:numId w:val="40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Uma simulação de webcam é utilizada para capturar a última imagem do armazém. Essa imagem é então enviada para a API por meio de uma requisição POST e armazenada para posterior visualização na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>.</w:t>
      </w:r>
      <w:r w:rsidR="00FA3877">
        <w:rPr>
          <w:rFonts w:asciiTheme="minorHAnsi" w:hAnsiTheme="minorHAnsi" w:cstheme="minorHAnsi"/>
        </w:rPr>
        <w:t xml:space="preserve"> É verificada a extensão e o tamanho do ficheiro antes de o gravar com o formato </w:t>
      </w:r>
      <w:proofErr w:type="spellStart"/>
      <w:proofErr w:type="gramStart"/>
      <w:r w:rsidR="00FA3877">
        <w:rPr>
          <w:rFonts w:asciiTheme="minorHAnsi" w:hAnsiTheme="minorHAnsi" w:cstheme="minorHAnsi"/>
        </w:rPr>
        <w:t>data.extensão</w:t>
      </w:r>
      <w:proofErr w:type="spellEnd"/>
      <w:proofErr w:type="gramEnd"/>
      <w:r w:rsidR="00FA3877">
        <w:rPr>
          <w:rFonts w:asciiTheme="minorHAnsi" w:hAnsiTheme="minorHAnsi" w:cstheme="minorHAnsi"/>
        </w:rPr>
        <w:t>. No máximo são armazenadas 10 imagens sendo a mais antiga descartada.</w:t>
      </w:r>
    </w:p>
    <w:p w14:paraId="72DFC93F" w14:textId="2360BF11" w:rsidR="00B043A5" w:rsidRPr="00B03A4D" w:rsidRDefault="00B043A5" w:rsidP="00BE1211">
      <w:pPr>
        <w:pStyle w:val="ListParagraph"/>
        <w:keepNext/>
        <w:numPr>
          <w:ilvl w:val="0"/>
          <w:numId w:val="38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Interface de controle na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>:</w:t>
      </w:r>
    </w:p>
    <w:p w14:paraId="0E38629C" w14:textId="7704A2E5" w:rsidR="00B043A5" w:rsidRPr="00EE212D" w:rsidRDefault="00B043A5" w:rsidP="000301C2">
      <w:pPr>
        <w:pStyle w:val="ListParagraph"/>
        <w:keepNext/>
        <w:numPr>
          <w:ilvl w:val="0"/>
          <w:numId w:val="41"/>
        </w:numPr>
        <w:ind w:firstLine="0"/>
        <w:rPr>
          <w:rFonts w:asciiTheme="minorHAnsi" w:hAnsiTheme="minorHAnsi" w:cstheme="minorHAnsi"/>
        </w:rPr>
      </w:pPr>
      <w:r w:rsidRPr="00EE212D">
        <w:rPr>
          <w:rFonts w:asciiTheme="minorHAnsi" w:hAnsiTheme="minorHAnsi" w:cstheme="minorHAnsi"/>
        </w:rPr>
        <w:t xml:space="preserve">A </w:t>
      </w:r>
      <w:proofErr w:type="spellStart"/>
      <w:r w:rsidRPr="00EE212D">
        <w:rPr>
          <w:rFonts w:asciiTheme="minorHAnsi" w:hAnsiTheme="minorHAnsi" w:cstheme="minorHAnsi"/>
        </w:rPr>
        <w:t>dashboard</w:t>
      </w:r>
      <w:proofErr w:type="spellEnd"/>
      <w:r w:rsidRPr="00EE212D">
        <w:rPr>
          <w:rFonts w:asciiTheme="minorHAnsi" w:hAnsiTheme="minorHAnsi" w:cstheme="minorHAnsi"/>
        </w:rPr>
        <w:t xml:space="preserve"> apresenta a leitura dos sensores de </w:t>
      </w:r>
      <w:r w:rsidR="00FA3877" w:rsidRPr="00EE212D">
        <w:rPr>
          <w:rFonts w:asciiTheme="minorHAnsi" w:hAnsiTheme="minorHAnsi" w:cstheme="minorHAnsi"/>
        </w:rPr>
        <w:t>h</w:t>
      </w:r>
      <w:r w:rsidRPr="00EE212D">
        <w:rPr>
          <w:rFonts w:asciiTheme="minorHAnsi" w:hAnsiTheme="minorHAnsi" w:cstheme="minorHAnsi"/>
        </w:rPr>
        <w:t>umidade, temperatura e luminosidade, bem como o estado dos atuadores (ar condicionado, iluminação e po</w:t>
      </w:r>
      <w:r w:rsidR="00EE212D">
        <w:rPr>
          <w:rFonts w:asciiTheme="minorHAnsi" w:hAnsiTheme="minorHAnsi" w:cstheme="minorHAnsi"/>
        </w:rPr>
        <w:t>rt</w:t>
      </w:r>
      <w:r w:rsidRPr="00EE212D">
        <w:rPr>
          <w:rFonts w:asciiTheme="minorHAnsi" w:hAnsiTheme="minorHAnsi" w:cstheme="minorHAnsi"/>
        </w:rPr>
        <w:t xml:space="preserve">ão) e </w:t>
      </w:r>
      <w:r w:rsidR="00980EA4">
        <w:rPr>
          <w:rFonts w:asciiTheme="minorHAnsi" w:hAnsiTheme="minorHAnsi" w:cstheme="minorHAnsi"/>
        </w:rPr>
        <w:t>a</w:t>
      </w:r>
      <w:r w:rsidRPr="00EE212D">
        <w:rPr>
          <w:rFonts w:asciiTheme="minorHAnsi" w:hAnsiTheme="minorHAnsi" w:cstheme="minorHAnsi"/>
        </w:rPr>
        <w:t xml:space="preserve"> última imagem capturada. Além disso, a </w:t>
      </w:r>
      <w:proofErr w:type="spellStart"/>
      <w:r w:rsidRPr="00EE212D">
        <w:rPr>
          <w:rFonts w:asciiTheme="minorHAnsi" w:hAnsiTheme="minorHAnsi" w:cstheme="minorHAnsi"/>
        </w:rPr>
        <w:t>dashboard</w:t>
      </w:r>
      <w:proofErr w:type="spellEnd"/>
      <w:r w:rsidRPr="00EE212D">
        <w:rPr>
          <w:rFonts w:asciiTheme="minorHAnsi" w:hAnsiTheme="minorHAnsi" w:cstheme="minorHAnsi"/>
        </w:rPr>
        <w:t xml:space="preserve"> possui botões</w:t>
      </w:r>
      <w:r w:rsidR="00EE212D" w:rsidRPr="00EE212D">
        <w:rPr>
          <w:rFonts w:asciiTheme="minorHAnsi" w:hAnsiTheme="minorHAnsi" w:cstheme="minorHAnsi"/>
        </w:rPr>
        <w:t xml:space="preserve"> </w:t>
      </w:r>
      <w:r w:rsidRPr="00EE212D">
        <w:rPr>
          <w:rFonts w:asciiTheme="minorHAnsi" w:hAnsiTheme="minorHAnsi" w:cstheme="minorHAnsi"/>
        </w:rPr>
        <w:t>de controle para ligar/desligar o ar condicionado e a iluminação, e para abrir/fechar o portão.</w:t>
      </w:r>
    </w:p>
    <w:p w14:paraId="3EA365BA" w14:textId="77777777" w:rsidR="001A3FE6" w:rsidRDefault="00B043A5" w:rsidP="001A3FE6">
      <w:pPr>
        <w:pStyle w:val="ListParagraph"/>
        <w:keepNext/>
        <w:numPr>
          <w:ilvl w:val="0"/>
          <w:numId w:val="41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O código na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 xml:space="preserve"> envia requisições POST para a API ao interagir com os botões de controle, atualizando o estado dos atuadores de acordo com as ações realizadas pelo usuário</w:t>
      </w:r>
      <w:r w:rsidR="001A3FE6">
        <w:rPr>
          <w:rFonts w:asciiTheme="minorHAnsi" w:hAnsiTheme="minorHAnsi" w:cstheme="minorHAnsi"/>
        </w:rPr>
        <w:t>.</w:t>
      </w:r>
    </w:p>
    <w:p w14:paraId="3B0310B9" w14:textId="77777777" w:rsidR="00980EA4" w:rsidRPr="00980EA4" w:rsidRDefault="00980EA4" w:rsidP="00980EA4">
      <w:pPr>
        <w:keepNext/>
        <w:rPr>
          <w:rFonts w:asciiTheme="minorHAnsi" w:hAnsiTheme="minorHAnsi" w:cstheme="minorHAnsi"/>
        </w:rPr>
      </w:pPr>
    </w:p>
    <w:p w14:paraId="6AF3E562" w14:textId="29B3E171" w:rsidR="00980EA4" w:rsidRPr="001A3FE6" w:rsidRDefault="00B043A5" w:rsidP="00980EA4">
      <w:pPr>
        <w:keepNext/>
        <w:ind w:left="708"/>
        <w:rPr>
          <w:rFonts w:asciiTheme="minorHAnsi" w:hAnsiTheme="minorHAnsi" w:cstheme="minorHAnsi"/>
        </w:rPr>
      </w:pPr>
      <w:r w:rsidRPr="001A3FE6">
        <w:rPr>
          <w:rFonts w:asciiTheme="minorHAnsi" w:hAnsiTheme="minorHAnsi" w:cstheme="minorHAnsi"/>
        </w:rPr>
        <w:t>Exemplo de algoritmo de controle da iluminação:</w:t>
      </w:r>
    </w:p>
    <w:bookmarkStart w:id="12" w:name="_MON_1747744141"/>
    <w:bookmarkEnd w:id="12"/>
    <w:p w14:paraId="5380054C" w14:textId="6A4B77AB" w:rsidR="00B043A5" w:rsidRDefault="00DE1809" w:rsidP="00D874A7">
      <w:pPr>
        <w:keepNext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object w:dxaOrig="9360" w:dyaOrig="3705" w14:anchorId="754231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468pt;height:183.75pt" o:ole="">
            <v:imagedata r:id="rId13" o:title=""/>
          </v:shape>
          <o:OLEObject Type="Embed" ProgID="Word.OpenDocumentText.12" ShapeID="_x0000_i1097" DrawAspect="Content" ObjectID="_1747767457" r:id="rId14"/>
        </w:object>
      </w:r>
    </w:p>
    <w:p w14:paraId="50ADDF68" w14:textId="3BB40FE7" w:rsidR="001A3FE6" w:rsidRPr="001A3FE6" w:rsidRDefault="001A3FE6" w:rsidP="001A3FE6">
      <w:pPr>
        <w:pStyle w:val="Caption"/>
      </w:pPr>
      <w:r w:rsidRPr="00B03A4D">
        <w:t xml:space="preserve">Figura </w:t>
      </w:r>
      <w:r>
        <w:t>3</w:t>
      </w:r>
      <w:r w:rsidRPr="00B03A4D">
        <w:t xml:space="preserve"> </w:t>
      </w:r>
      <w:r>
        <w:t>–</w:t>
      </w:r>
      <w:r w:rsidRPr="00B03A4D">
        <w:t xml:space="preserve"> </w:t>
      </w:r>
      <w:r>
        <w:t>Pseudocódigo do algoritmo de iluminação</w:t>
      </w:r>
    </w:p>
    <w:p w14:paraId="532FEC31" w14:textId="77777777" w:rsidR="00B043A5" w:rsidRPr="00B03A4D" w:rsidRDefault="00B043A5" w:rsidP="001A3FE6">
      <w:pPr>
        <w:keepNext/>
        <w:ind w:firstLine="708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lastRenderedPageBreak/>
        <w:t>Exemplo de algoritmo de controle automático do ar condicionado:</w:t>
      </w:r>
    </w:p>
    <w:bookmarkStart w:id="13" w:name="_MON_1747744207"/>
    <w:bookmarkEnd w:id="13"/>
    <w:p w14:paraId="58FB9149" w14:textId="3A35C92E" w:rsidR="00B043A5" w:rsidRPr="00B03A4D" w:rsidRDefault="00980EA4" w:rsidP="00D874A7">
      <w:pPr>
        <w:keepNext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object w:dxaOrig="9360" w:dyaOrig="3705" w14:anchorId="40A28AC1">
          <v:shape id="_x0000_i1106" type="#_x0000_t75" style="width:468pt;height:184.5pt" o:ole="">
            <v:imagedata r:id="rId15" o:title=""/>
          </v:shape>
          <o:OLEObject Type="Embed" ProgID="Word.OpenDocumentText.12" ShapeID="_x0000_i1106" DrawAspect="Content" ObjectID="_1747767458" r:id="rId16"/>
        </w:object>
      </w:r>
    </w:p>
    <w:p w14:paraId="1B38115B" w14:textId="5AFB62C6" w:rsidR="00980EA4" w:rsidRPr="001A3FE6" w:rsidRDefault="00980EA4" w:rsidP="00980EA4">
      <w:pPr>
        <w:pStyle w:val="Caption"/>
      </w:pPr>
      <w:r w:rsidRPr="00B03A4D">
        <w:t xml:space="preserve">Figura </w:t>
      </w:r>
      <w:r>
        <w:t>4</w:t>
      </w:r>
      <w:r w:rsidRPr="00B03A4D">
        <w:t xml:space="preserve"> </w:t>
      </w:r>
      <w:r>
        <w:t>–</w:t>
      </w:r>
      <w:r w:rsidRPr="00B03A4D">
        <w:t xml:space="preserve"> </w:t>
      </w:r>
      <w:r>
        <w:t xml:space="preserve">Pseudocódigo do algoritmo </w:t>
      </w:r>
      <w:r>
        <w:t>do ar condicionado</w:t>
      </w:r>
    </w:p>
    <w:p w14:paraId="1BF0DD92" w14:textId="77777777" w:rsidR="00BE1211" w:rsidRPr="00B03A4D" w:rsidRDefault="00BE1211" w:rsidP="00BE1211">
      <w:pPr>
        <w:keepNext/>
        <w:rPr>
          <w:rFonts w:asciiTheme="minorHAnsi" w:hAnsiTheme="minorHAnsi" w:cstheme="minorHAnsi"/>
        </w:rPr>
      </w:pPr>
    </w:p>
    <w:p w14:paraId="1131A78A" w14:textId="09123E68" w:rsidR="00B043A5" w:rsidRDefault="00B043A5" w:rsidP="001A3FE6">
      <w:pPr>
        <w:keepNext/>
        <w:ind w:firstLine="708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Esses são exemplos simplificados dos algoritmos utilizados para controlar a iluminação e o ar condicionado com base nas leituras dos sensores e nos requisitos do projeto. Os demais eventos e algoritmos devem ser implementados de acordo com os requisitos específicos de cada componente e funcionalidade.</w:t>
      </w:r>
    </w:p>
    <w:p w14:paraId="38D52694" w14:textId="77777777" w:rsidR="00AA5B76" w:rsidRDefault="00AA5B76" w:rsidP="001A3FE6">
      <w:pPr>
        <w:keepNext/>
        <w:ind w:firstLine="708"/>
        <w:rPr>
          <w:rFonts w:asciiTheme="minorHAnsi" w:hAnsiTheme="minorHAnsi" w:cstheme="minorHAnsi"/>
        </w:rPr>
      </w:pPr>
    </w:p>
    <w:p w14:paraId="7E08E73B" w14:textId="77777777" w:rsidR="00AA5B76" w:rsidRPr="00B03A4D" w:rsidRDefault="00AA5B76" w:rsidP="001A3FE6">
      <w:pPr>
        <w:keepNext/>
        <w:ind w:firstLine="708"/>
        <w:rPr>
          <w:rFonts w:asciiTheme="minorHAnsi" w:hAnsiTheme="minorHAnsi" w:cstheme="minorHAnsi"/>
        </w:rPr>
      </w:pPr>
    </w:p>
    <w:p w14:paraId="36DF99BD" w14:textId="67C82BA4" w:rsidR="00EE212D" w:rsidRDefault="00AA5B76" w:rsidP="001A3FE6">
      <w:pPr>
        <w:pStyle w:val="Caption"/>
      </w:pPr>
      <w:bookmarkStart w:id="14" w:name="_Ref38620647"/>
      <w:bookmarkStart w:id="15" w:name="_Toc102681366"/>
      <w:r>
        <w:rPr>
          <w:noProof/>
        </w:rPr>
        <w:drawing>
          <wp:inline distT="0" distB="0" distL="0" distR="0" wp14:anchorId="053F255F" wp14:editId="4E980FE8">
            <wp:extent cx="5585460" cy="2823210"/>
            <wp:effectExtent l="0" t="0" r="0" b="0"/>
            <wp:docPr id="46797596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7596" name="Picture 7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9A5A" w14:textId="1DFBFCFE" w:rsidR="007A5CFA" w:rsidRDefault="00DD723B" w:rsidP="001A3FE6">
      <w:pPr>
        <w:pStyle w:val="Caption"/>
      </w:pPr>
      <w:r w:rsidRPr="00B03A4D">
        <w:t xml:space="preserve">Figura </w:t>
      </w:r>
      <w:r w:rsidR="00AA5B76">
        <w:t>5</w:t>
      </w:r>
      <w:bookmarkEnd w:id="14"/>
      <w:r w:rsidRPr="00B03A4D">
        <w:t xml:space="preserve"> </w:t>
      </w:r>
      <w:r w:rsidR="00AA5B76">
        <w:t>–</w:t>
      </w:r>
      <w:r w:rsidRPr="00B03A4D">
        <w:t xml:space="preserve"> </w:t>
      </w:r>
      <w:bookmarkEnd w:id="15"/>
      <w:r w:rsidR="00AA5B76">
        <w:t>Evento de abertura e fecho do portão</w:t>
      </w:r>
    </w:p>
    <w:p w14:paraId="139B6C3C" w14:textId="77777777" w:rsidR="00EE212D" w:rsidRPr="00EE212D" w:rsidRDefault="00EE212D" w:rsidP="00EE212D"/>
    <w:p w14:paraId="69541C3E" w14:textId="28E9AD9A" w:rsidR="00035D70" w:rsidRPr="00B03A4D" w:rsidRDefault="00FB17F7" w:rsidP="00D874A7">
      <w:pPr>
        <w:pStyle w:val="Heading1"/>
        <w:jc w:val="both"/>
        <w:rPr>
          <w:rFonts w:asciiTheme="minorHAnsi" w:hAnsiTheme="minorHAnsi" w:cstheme="minorHAnsi"/>
        </w:rPr>
      </w:pPr>
      <w:bookmarkStart w:id="16" w:name="_Toc135735465"/>
      <w:r w:rsidRPr="00B03A4D">
        <w:rPr>
          <w:rFonts w:asciiTheme="minorHAnsi" w:hAnsiTheme="minorHAnsi" w:cstheme="minorHAnsi"/>
        </w:rPr>
        <w:lastRenderedPageBreak/>
        <w:t>Cenário de Teste</w:t>
      </w:r>
      <w:bookmarkStart w:id="17" w:name="_Ref38619168"/>
      <w:bookmarkEnd w:id="16"/>
    </w:p>
    <w:p w14:paraId="1EC80B8D" w14:textId="7F85181E" w:rsidR="00B03A4D" w:rsidRPr="00B03A4D" w:rsidRDefault="00B03A4D" w:rsidP="00B03A4D">
      <w:p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Para testar a solução </w:t>
      </w:r>
      <w:proofErr w:type="spellStart"/>
      <w:r w:rsidRPr="00B03A4D">
        <w:rPr>
          <w:rFonts w:asciiTheme="minorHAnsi" w:hAnsiTheme="minorHAnsi" w:cstheme="minorHAnsi"/>
        </w:rPr>
        <w:t>IoT</w:t>
      </w:r>
      <w:proofErr w:type="spellEnd"/>
      <w:r w:rsidRPr="00B03A4D">
        <w:rPr>
          <w:rFonts w:asciiTheme="minorHAnsi" w:hAnsiTheme="minorHAnsi" w:cstheme="minorHAnsi"/>
        </w:rPr>
        <w:t xml:space="preserve"> desenvolvida para o </w:t>
      </w:r>
      <w:proofErr w:type="spellStart"/>
      <w:r w:rsidRPr="00B03A4D">
        <w:rPr>
          <w:rFonts w:asciiTheme="minorHAnsi" w:hAnsiTheme="minorHAnsi" w:cstheme="minorHAnsi"/>
        </w:rPr>
        <w:t>Smart</w:t>
      </w:r>
      <w:proofErr w:type="spellEnd"/>
      <w:r w:rsidRPr="00B03A4D">
        <w:rPr>
          <w:rFonts w:asciiTheme="minorHAnsi" w:hAnsiTheme="minorHAnsi" w:cstheme="minorHAnsi"/>
        </w:rPr>
        <w:t xml:space="preserve"> </w:t>
      </w:r>
      <w:proofErr w:type="spellStart"/>
      <w:r w:rsidRPr="00B03A4D">
        <w:rPr>
          <w:rFonts w:asciiTheme="minorHAnsi" w:hAnsiTheme="minorHAnsi" w:cstheme="minorHAnsi"/>
        </w:rPr>
        <w:t>Warehouse</w:t>
      </w:r>
      <w:proofErr w:type="spellEnd"/>
      <w:r w:rsidRPr="00B03A4D">
        <w:rPr>
          <w:rFonts w:asciiTheme="minorHAnsi" w:hAnsiTheme="minorHAnsi" w:cstheme="minorHAnsi"/>
        </w:rPr>
        <w:t>, criamos um cenário de teste que envolve a interação dos diferentes componentes e a verificação do correto funcionamento do sistema. Nesta seção, descreveremos em detalhes o cenário de teste, incluindo os softwares, procedimentos, equipamentos e suas configurações principais.</w:t>
      </w:r>
    </w:p>
    <w:p w14:paraId="19C4CD54" w14:textId="77777777" w:rsidR="00B03A4D" w:rsidRDefault="00B03A4D" w:rsidP="00B03A4D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Softwares utilizados:</w:t>
      </w:r>
    </w:p>
    <w:p w14:paraId="5FA53B2A" w14:textId="14F7C415" w:rsidR="00B03A4D" w:rsidRDefault="00B03A4D" w:rsidP="00B03A4D">
      <w:pPr>
        <w:pStyle w:val="ListParagraph"/>
        <w:numPr>
          <w:ilvl w:val="1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Sistema </w:t>
      </w:r>
      <w:r w:rsidR="00886CB2">
        <w:rPr>
          <w:rFonts w:asciiTheme="minorHAnsi" w:hAnsiTheme="minorHAnsi" w:cstheme="minorHAnsi"/>
        </w:rPr>
        <w:t>Operativo</w:t>
      </w:r>
      <w:r w:rsidRPr="00B03A4D">
        <w:rPr>
          <w:rFonts w:asciiTheme="minorHAnsi" w:hAnsiTheme="minorHAnsi" w:cstheme="minorHAnsi"/>
        </w:rPr>
        <w:t xml:space="preserve">: </w:t>
      </w:r>
      <w:proofErr w:type="spellStart"/>
      <w:r w:rsidR="00886CB2">
        <w:rPr>
          <w:rFonts w:asciiTheme="minorHAnsi" w:hAnsiTheme="minorHAnsi" w:cstheme="minorHAnsi"/>
        </w:rPr>
        <w:t>Kernel</w:t>
      </w:r>
      <w:proofErr w:type="spellEnd"/>
      <w:r w:rsidR="00886CB2">
        <w:rPr>
          <w:rFonts w:asciiTheme="minorHAnsi" w:hAnsiTheme="minorHAnsi" w:cstheme="minorHAnsi"/>
        </w:rPr>
        <w:t xml:space="preserve"> Linux disponibilizado na UC</w:t>
      </w:r>
    </w:p>
    <w:p w14:paraId="01D7991B" w14:textId="560300C6" w:rsidR="00B03A4D" w:rsidRDefault="00B03A4D" w:rsidP="00B03A4D">
      <w:pPr>
        <w:pStyle w:val="ListParagraph"/>
        <w:numPr>
          <w:ilvl w:val="1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Linguagem de programação: </w:t>
      </w:r>
      <w:proofErr w:type="spellStart"/>
      <w:r w:rsidRPr="00B03A4D">
        <w:rPr>
          <w:rFonts w:asciiTheme="minorHAnsi" w:hAnsiTheme="minorHAnsi" w:cstheme="minorHAnsi"/>
        </w:rPr>
        <w:t>Python</w:t>
      </w:r>
      <w:proofErr w:type="spellEnd"/>
      <w:r w:rsidRPr="00B03A4D">
        <w:rPr>
          <w:rFonts w:asciiTheme="minorHAnsi" w:hAnsiTheme="minorHAnsi" w:cstheme="minorHAnsi"/>
        </w:rPr>
        <w:t>, C++</w:t>
      </w:r>
      <w:r w:rsidR="00886CB2">
        <w:rPr>
          <w:rFonts w:asciiTheme="minorHAnsi" w:hAnsiTheme="minorHAnsi" w:cstheme="minorHAnsi"/>
        </w:rPr>
        <w:t>, JavaScript, PHP.</w:t>
      </w:r>
    </w:p>
    <w:p w14:paraId="3F28B361" w14:textId="1021AE52" w:rsidR="00B03A4D" w:rsidRDefault="00B03A4D" w:rsidP="00B03A4D">
      <w:pPr>
        <w:pStyle w:val="ListParagraph"/>
        <w:numPr>
          <w:ilvl w:val="1"/>
          <w:numId w:val="42"/>
        </w:numPr>
        <w:rPr>
          <w:rFonts w:asciiTheme="minorHAnsi" w:hAnsiTheme="minorHAnsi" w:cstheme="minorHAnsi"/>
          <w:lang w:val="en-US"/>
        </w:rPr>
      </w:pPr>
      <w:proofErr w:type="spellStart"/>
      <w:r w:rsidRPr="00B03A4D">
        <w:rPr>
          <w:rFonts w:asciiTheme="minorHAnsi" w:hAnsiTheme="minorHAnsi" w:cstheme="minorHAnsi"/>
          <w:lang w:val="en-US"/>
        </w:rPr>
        <w:t>Bibliotecas</w:t>
      </w:r>
      <w:proofErr w:type="spellEnd"/>
      <w:r w:rsidRPr="00B03A4D"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="00886CB2">
        <w:rPr>
          <w:rFonts w:asciiTheme="minorHAnsi" w:hAnsiTheme="minorHAnsi" w:cstheme="minorHAnsi"/>
          <w:lang w:val="en-US"/>
        </w:rPr>
        <w:t>AdafruitDHT</w:t>
      </w:r>
      <w:proofErr w:type="spellEnd"/>
      <w:r w:rsidRPr="00B03A4D">
        <w:rPr>
          <w:rFonts w:asciiTheme="minorHAnsi" w:hAnsiTheme="minorHAnsi" w:cstheme="minorHAnsi"/>
          <w:lang w:val="en-US"/>
        </w:rPr>
        <w:t xml:space="preserve"> (Python), Chart.js (JavaScript)</w:t>
      </w:r>
      <w:r w:rsidR="0046551D">
        <w:rPr>
          <w:rFonts w:asciiTheme="minorHAnsi" w:hAnsiTheme="minorHAnsi" w:cstheme="minorHAnsi"/>
          <w:lang w:val="en-US"/>
        </w:rPr>
        <w:t>, Bootstrap (CSS / JavaScript)</w:t>
      </w:r>
      <w:r w:rsidR="00886CB2">
        <w:rPr>
          <w:rFonts w:asciiTheme="minorHAnsi" w:hAnsiTheme="minorHAnsi" w:cstheme="minorHAnsi"/>
          <w:lang w:val="en-US"/>
        </w:rPr>
        <w:t xml:space="preserve">, </w:t>
      </w:r>
    </w:p>
    <w:p w14:paraId="4609B294" w14:textId="77777777" w:rsidR="00B03A4D" w:rsidRDefault="00B03A4D" w:rsidP="00B03A4D">
      <w:pPr>
        <w:pStyle w:val="ListParagraph"/>
        <w:numPr>
          <w:ilvl w:val="1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Ferramentas de simulação: Simulador de webcam (para captura de imagens)</w:t>
      </w:r>
    </w:p>
    <w:p w14:paraId="253332B8" w14:textId="77777777" w:rsidR="00B03A4D" w:rsidRDefault="00B03A4D" w:rsidP="00B03A4D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Procedimentos realizados:</w:t>
      </w:r>
    </w:p>
    <w:p w14:paraId="710AAFB2" w14:textId="77777777" w:rsidR="00B03A4D" w:rsidRDefault="00B03A4D" w:rsidP="00B03A4D">
      <w:pPr>
        <w:pStyle w:val="ListParagraph"/>
        <w:numPr>
          <w:ilvl w:val="1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Instalação e configuração do </w:t>
      </w: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Pi:</w:t>
      </w:r>
    </w:p>
    <w:p w14:paraId="5DC7C4D6" w14:textId="125CCF3C" w:rsidR="00B03A4D" w:rsidRDefault="00B03A4D" w:rsidP="00B03A4D">
      <w:pPr>
        <w:pStyle w:val="ListParagraph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Configur</w:t>
      </w:r>
      <w:r w:rsidR="00886CB2">
        <w:rPr>
          <w:rFonts w:asciiTheme="minorHAnsi" w:hAnsiTheme="minorHAnsi" w:cstheme="minorHAnsi"/>
        </w:rPr>
        <w:t>á</w:t>
      </w:r>
      <w:r w:rsidRPr="00B03A4D">
        <w:rPr>
          <w:rFonts w:asciiTheme="minorHAnsi" w:hAnsiTheme="minorHAnsi" w:cstheme="minorHAnsi"/>
        </w:rPr>
        <w:t xml:space="preserve">mos o </w:t>
      </w: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 com o sistema operacional adequado (</w:t>
      </w:r>
      <w:r w:rsidR="00886CB2">
        <w:rPr>
          <w:rFonts w:asciiTheme="minorHAnsi" w:hAnsiTheme="minorHAnsi" w:cstheme="minorHAnsi"/>
        </w:rPr>
        <w:t xml:space="preserve">Linux </w:t>
      </w:r>
      <w:proofErr w:type="spellStart"/>
      <w:r w:rsidR="00886CB2">
        <w:rPr>
          <w:rFonts w:asciiTheme="minorHAnsi" w:hAnsiTheme="minorHAnsi" w:cstheme="minorHAnsi"/>
        </w:rPr>
        <w:t>Kernel</w:t>
      </w:r>
      <w:proofErr w:type="spellEnd"/>
      <w:r w:rsidRPr="00B03A4D">
        <w:rPr>
          <w:rFonts w:asciiTheme="minorHAnsi" w:hAnsiTheme="minorHAnsi" w:cstheme="minorHAnsi"/>
        </w:rPr>
        <w:t>) e realizamos as configurações iniciais, como conexão de rede e acesso SSH.</w:t>
      </w:r>
    </w:p>
    <w:p w14:paraId="64DEB4CF" w14:textId="0A6EC8ED" w:rsidR="00B03A4D" w:rsidRDefault="00B03A4D" w:rsidP="00B03A4D">
      <w:pPr>
        <w:pStyle w:val="ListParagraph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Instal</w:t>
      </w:r>
      <w:r w:rsidR="00886CB2">
        <w:rPr>
          <w:rFonts w:asciiTheme="minorHAnsi" w:hAnsiTheme="minorHAnsi" w:cstheme="minorHAnsi"/>
        </w:rPr>
        <w:t>á</w:t>
      </w:r>
      <w:r w:rsidRPr="00B03A4D">
        <w:rPr>
          <w:rFonts w:asciiTheme="minorHAnsi" w:hAnsiTheme="minorHAnsi" w:cstheme="minorHAnsi"/>
        </w:rPr>
        <w:t xml:space="preserve">mos as dependências necessárias, como o </w:t>
      </w:r>
      <w:proofErr w:type="spellStart"/>
      <w:r w:rsidR="00886CB2">
        <w:rPr>
          <w:rFonts w:asciiTheme="minorHAnsi" w:hAnsiTheme="minorHAnsi" w:cstheme="minorHAnsi"/>
        </w:rPr>
        <w:t>AdafruitDHT</w:t>
      </w:r>
      <w:proofErr w:type="spellEnd"/>
      <w:r w:rsidR="00886CB2">
        <w:rPr>
          <w:rFonts w:asciiTheme="minorHAnsi" w:hAnsiTheme="minorHAnsi" w:cstheme="minorHAnsi"/>
        </w:rPr>
        <w:t xml:space="preserve"> e </w:t>
      </w:r>
      <w:proofErr w:type="spellStart"/>
      <w:r w:rsidR="00886CB2">
        <w:rPr>
          <w:rFonts w:asciiTheme="minorHAnsi" w:hAnsiTheme="minorHAnsi" w:cstheme="minorHAnsi"/>
        </w:rPr>
        <w:t>RPi</w:t>
      </w:r>
      <w:proofErr w:type="spellEnd"/>
      <w:r w:rsidRPr="00B03A4D">
        <w:rPr>
          <w:rFonts w:asciiTheme="minorHAnsi" w:hAnsiTheme="minorHAnsi" w:cstheme="minorHAnsi"/>
        </w:rPr>
        <w:t xml:space="preserve">, para executar o script </w:t>
      </w:r>
      <w:proofErr w:type="spellStart"/>
      <w:r w:rsidRPr="00B03A4D">
        <w:rPr>
          <w:rFonts w:asciiTheme="minorHAnsi" w:hAnsiTheme="minorHAnsi" w:cstheme="minorHAnsi"/>
        </w:rPr>
        <w:t>Python</w:t>
      </w:r>
      <w:proofErr w:type="spellEnd"/>
      <w:r w:rsidRPr="00B03A4D">
        <w:rPr>
          <w:rFonts w:asciiTheme="minorHAnsi" w:hAnsiTheme="minorHAnsi" w:cstheme="minorHAnsi"/>
        </w:rPr>
        <w:t xml:space="preserve"> responsável pela leitura dos sensores e interação com a API.</w:t>
      </w:r>
    </w:p>
    <w:p w14:paraId="6ACFA789" w14:textId="556E47D8" w:rsidR="00B03A4D" w:rsidRDefault="00B03A4D" w:rsidP="00B03A4D">
      <w:pPr>
        <w:pStyle w:val="ListParagraph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Conect</w:t>
      </w:r>
      <w:r w:rsidR="00886CB2">
        <w:rPr>
          <w:rFonts w:asciiTheme="minorHAnsi" w:hAnsiTheme="minorHAnsi" w:cstheme="minorHAnsi"/>
        </w:rPr>
        <w:t>á</w:t>
      </w:r>
      <w:r w:rsidRPr="00B03A4D">
        <w:rPr>
          <w:rFonts w:asciiTheme="minorHAnsi" w:hAnsiTheme="minorHAnsi" w:cstheme="minorHAnsi"/>
        </w:rPr>
        <w:t xml:space="preserve">mos o sensor DHT ao </w:t>
      </w: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 e fizemos as devidas conexões e configurações para garantir a leitura correta da temperatura e </w:t>
      </w:r>
      <w:r w:rsidR="00886CB2">
        <w:rPr>
          <w:rFonts w:asciiTheme="minorHAnsi" w:hAnsiTheme="minorHAnsi" w:cstheme="minorHAnsi"/>
        </w:rPr>
        <w:t>h</w:t>
      </w:r>
      <w:r w:rsidRPr="00B03A4D">
        <w:rPr>
          <w:rFonts w:asciiTheme="minorHAnsi" w:hAnsiTheme="minorHAnsi" w:cstheme="minorHAnsi"/>
        </w:rPr>
        <w:t>umidade.</w:t>
      </w:r>
    </w:p>
    <w:p w14:paraId="154239E8" w14:textId="77777777" w:rsidR="00B03A4D" w:rsidRDefault="00B03A4D" w:rsidP="00B03A4D">
      <w:pPr>
        <w:pStyle w:val="ListParagraph"/>
        <w:numPr>
          <w:ilvl w:val="1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Configuração do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MKR1000:</w:t>
      </w:r>
    </w:p>
    <w:p w14:paraId="0F92B12D" w14:textId="267AEF05" w:rsidR="00B03A4D" w:rsidRDefault="00B03A4D" w:rsidP="00B03A4D">
      <w:pPr>
        <w:pStyle w:val="ListParagraph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Carreg</w:t>
      </w:r>
      <w:r w:rsidR="00886CB2">
        <w:rPr>
          <w:rFonts w:asciiTheme="minorHAnsi" w:hAnsiTheme="minorHAnsi" w:cstheme="minorHAnsi"/>
        </w:rPr>
        <w:t>á</w:t>
      </w:r>
      <w:r w:rsidRPr="00B03A4D">
        <w:rPr>
          <w:rFonts w:asciiTheme="minorHAnsi" w:hAnsiTheme="minorHAnsi" w:cstheme="minorHAnsi"/>
        </w:rPr>
        <w:t xml:space="preserve">mos o código em C++ no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MKR1000, que inclui a leitura do sensor LDR e a simulação dos atuadores (</w:t>
      </w:r>
      <w:proofErr w:type="spellStart"/>
      <w:r w:rsidRPr="00B03A4D">
        <w:rPr>
          <w:rFonts w:asciiTheme="minorHAnsi" w:hAnsiTheme="minorHAnsi" w:cstheme="minorHAnsi"/>
        </w:rPr>
        <w:t>LEDs</w:t>
      </w:r>
      <w:proofErr w:type="spellEnd"/>
      <w:r w:rsidRPr="00B03A4D">
        <w:rPr>
          <w:rFonts w:asciiTheme="minorHAnsi" w:hAnsiTheme="minorHAnsi" w:cstheme="minorHAnsi"/>
        </w:rPr>
        <w:t xml:space="preserve"> para iluminação e portão).</w:t>
      </w:r>
    </w:p>
    <w:p w14:paraId="7BA76E41" w14:textId="3DB1329D" w:rsidR="00B03A4D" w:rsidRDefault="00B03A4D" w:rsidP="00B03A4D">
      <w:pPr>
        <w:pStyle w:val="ListParagraph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Realiz</w:t>
      </w:r>
      <w:r w:rsidR="00886CB2">
        <w:rPr>
          <w:rFonts w:asciiTheme="minorHAnsi" w:hAnsiTheme="minorHAnsi" w:cstheme="minorHAnsi"/>
        </w:rPr>
        <w:t>á</w:t>
      </w:r>
      <w:r w:rsidRPr="00B03A4D">
        <w:rPr>
          <w:rFonts w:asciiTheme="minorHAnsi" w:hAnsiTheme="minorHAnsi" w:cstheme="minorHAnsi"/>
        </w:rPr>
        <w:t xml:space="preserve">mos as conexões necessárias, como o sensor LDR e os </w:t>
      </w:r>
      <w:proofErr w:type="spellStart"/>
      <w:r w:rsidRPr="00B03A4D">
        <w:rPr>
          <w:rFonts w:asciiTheme="minorHAnsi" w:hAnsiTheme="minorHAnsi" w:cstheme="minorHAnsi"/>
        </w:rPr>
        <w:t>LEDs</w:t>
      </w:r>
      <w:proofErr w:type="spellEnd"/>
      <w:r w:rsidRPr="00B03A4D">
        <w:rPr>
          <w:rFonts w:asciiTheme="minorHAnsi" w:hAnsiTheme="minorHAnsi" w:cstheme="minorHAnsi"/>
        </w:rPr>
        <w:t>, de acordo com as especificações do projeto.</w:t>
      </w:r>
    </w:p>
    <w:p w14:paraId="509A14B3" w14:textId="77777777" w:rsidR="00B03A4D" w:rsidRDefault="00B03A4D" w:rsidP="00B03A4D">
      <w:pPr>
        <w:pStyle w:val="ListParagraph"/>
        <w:numPr>
          <w:ilvl w:val="1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Configuração da API e armazenamento de dados:</w:t>
      </w:r>
    </w:p>
    <w:p w14:paraId="5A8EE4C8" w14:textId="2D7A9324" w:rsidR="00B03A4D" w:rsidRDefault="00B03A4D" w:rsidP="00B03A4D">
      <w:pPr>
        <w:pStyle w:val="ListParagraph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Cri</w:t>
      </w:r>
      <w:r w:rsidR="00886CB2">
        <w:rPr>
          <w:rFonts w:asciiTheme="minorHAnsi" w:hAnsiTheme="minorHAnsi" w:cstheme="minorHAnsi"/>
        </w:rPr>
        <w:t>á</w:t>
      </w:r>
      <w:r w:rsidRPr="00B03A4D">
        <w:rPr>
          <w:rFonts w:asciiTheme="minorHAnsi" w:hAnsiTheme="minorHAnsi" w:cstheme="minorHAnsi"/>
        </w:rPr>
        <w:t xml:space="preserve">mos a API utilizando </w:t>
      </w:r>
      <w:r w:rsidR="00886CB2">
        <w:rPr>
          <w:rFonts w:asciiTheme="minorHAnsi" w:hAnsiTheme="minorHAnsi" w:cstheme="minorHAnsi"/>
        </w:rPr>
        <w:t xml:space="preserve">PHP no servidor </w:t>
      </w:r>
      <w:proofErr w:type="spellStart"/>
      <w:r w:rsidR="00886CB2">
        <w:rPr>
          <w:rFonts w:asciiTheme="minorHAnsi" w:hAnsiTheme="minorHAnsi" w:cstheme="minorHAnsi"/>
        </w:rPr>
        <w:t>Cloud</w:t>
      </w:r>
      <w:proofErr w:type="spellEnd"/>
      <w:r w:rsidRPr="00B03A4D">
        <w:rPr>
          <w:rFonts w:asciiTheme="minorHAnsi" w:hAnsiTheme="minorHAnsi" w:cstheme="minorHAnsi"/>
        </w:rPr>
        <w:t>. Configur</w:t>
      </w:r>
      <w:r w:rsidR="00886CB2">
        <w:rPr>
          <w:rFonts w:asciiTheme="minorHAnsi" w:hAnsiTheme="minorHAnsi" w:cstheme="minorHAnsi"/>
        </w:rPr>
        <w:t>á</w:t>
      </w:r>
      <w:r w:rsidRPr="00B03A4D">
        <w:rPr>
          <w:rFonts w:asciiTheme="minorHAnsi" w:hAnsiTheme="minorHAnsi" w:cstheme="minorHAnsi"/>
        </w:rPr>
        <w:t xml:space="preserve">mos </w:t>
      </w:r>
      <w:r w:rsidR="00886CB2">
        <w:rPr>
          <w:rFonts w:asciiTheme="minorHAnsi" w:hAnsiTheme="minorHAnsi" w:cstheme="minorHAnsi"/>
        </w:rPr>
        <w:t xml:space="preserve">as </w:t>
      </w:r>
      <w:r w:rsidRPr="00B03A4D">
        <w:rPr>
          <w:rFonts w:asciiTheme="minorHAnsi" w:hAnsiTheme="minorHAnsi" w:cstheme="minorHAnsi"/>
        </w:rPr>
        <w:t>rotas para receber requisições POST e GET relacionadas aos sensores e atuadores.</w:t>
      </w:r>
    </w:p>
    <w:p w14:paraId="63BDE285" w14:textId="52B07065" w:rsidR="00B03A4D" w:rsidRDefault="00B03A4D" w:rsidP="00B03A4D">
      <w:pPr>
        <w:pStyle w:val="ListParagraph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Definimos os </w:t>
      </w:r>
      <w:proofErr w:type="spellStart"/>
      <w:r w:rsidRPr="00B03A4D">
        <w:rPr>
          <w:rFonts w:asciiTheme="minorHAnsi" w:hAnsiTheme="minorHAnsi" w:cstheme="minorHAnsi"/>
        </w:rPr>
        <w:t>endpoints</w:t>
      </w:r>
      <w:proofErr w:type="spellEnd"/>
      <w:r w:rsidRPr="00B03A4D">
        <w:rPr>
          <w:rFonts w:asciiTheme="minorHAnsi" w:hAnsiTheme="minorHAnsi" w:cstheme="minorHAnsi"/>
        </w:rPr>
        <w:t xml:space="preserve"> da API para receber os dados dos sensores (temperatura, </w:t>
      </w:r>
      <w:r w:rsidR="00490909">
        <w:rPr>
          <w:rFonts w:asciiTheme="minorHAnsi" w:hAnsiTheme="minorHAnsi" w:cstheme="minorHAnsi"/>
        </w:rPr>
        <w:t>h</w:t>
      </w:r>
      <w:r w:rsidRPr="00B03A4D">
        <w:rPr>
          <w:rFonts w:asciiTheme="minorHAnsi" w:hAnsiTheme="minorHAnsi" w:cstheme="minorHAnsi"/>
        </w:rPr>
        <w:t>umidade, luminosidade) e atuadores (ar condicionado, iluminação, portão).</w:t>
      </w:r>
    </w:p>
    <w:p w14:paraId="6DE166F7" w14:textId="77777777" w:rsidR="00B03A4D" w:rsidRDefault="00B03A4D" w:rsidP="00B03A4D">
      <w:pPr>
        <w:pStyle w:val="ListParagraph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lastRenderedPageBreak/>
        <w:t>Implementamos a funcionalidade de armazenamento dos dados em arquivos TXT, contendo nome, valor, data e log para cada sensor e atuador.</w:t>
      </w:r>
    </w:p>
    <w:p w14:paraId="32C90239" w14:textId="77777777" w:rsidR="00B03A4D" w:rsidRDefault="00B03A4D" w:rsidP="00B03A4D">
      <w:pPr>
        <w:pStyle w:val="ListParagraph"/>
        <w:numPr>
          <w:ilvl w:val="1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Desenvolvimento da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 xml:space="preserve"> e histórico:</w:t>
      </w:r>
    </w:p>
    <w:p w14:paraId="6D0701A8" w14:textId="3D2D6B6B" w:rsidR="00B03A4D" w:rsidRDefault="00B03A4D" w:rsidP="00B03A4D">
      <w:pPr>
        <w:pStyle w:val="ListParagraph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Criamos a interface de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 xml:space="preserve"> utilizando HTML, CSS e JavaScript. Utilizamos a biblioteca Chart.js para gerar gráficos de histórico para temperatura e </w:t>
      </w:r>
      <w:r w:rsidR="00FC3FC6">
        <w:rPr>
          <w:rFonts w:asciiTheme="minorHAnsi" w:hAnsiTheme="minorHAnsi" w:cstheme="minorHAnsi"/>
        </w:rPr>
        <w:t>h</w:t>
      </w:r>
      <w:r w:rsidRPr="00B03A4D">
        <w:rPr>
          <w:rFonts w:asciiTheme="minorHAnsi" w:hAnsiTheme="minorHAnsi" w:cstheme="minorHAnsi"/>
        </w:rPr>
        <w:t>umidade.</w:t>
      </w:r>
    </w:p>
    <w:p w14:paraId="7F606251" w14:textId="77777777" w:rsidR="00B03A4D" w:rsidRDefault="00B03A4D" w:rsidP="00B03A4D">
      <w:pPr>
        <w:pStyle w:val="ListParagraph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Implementamos a página de histórico para as últimas 10 imagens capturadas, exibindo as imagens enviadas para a API por meio da simulação de webcam.</w:t>
      </w:r>
    </w:p>
    <w:p w14:paraId="6DAD8338" w14:textId="77777777" w:rsidR="00B03A4D" w:rsidRDefault="00B03A4D" w:rsidP="00B03A4D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Equipamentos utilizados:</w:t>
      </w:r>
    </w:p>
    <w:p w14:paraId="52F3C6FF" w14:textId="6B84BF10" w:rsidR="00B03A4D" w:rsidRDefault="00B03A4D" w:rsidP="00B03A4D">
      <w:pPr>
        <w:pStyle w:val="ListParagraph"/>
        <w:numPr>
          <w:ilvl w:val="1"/>
          <w:numId w:val="42"/>
        </w:numPr>
        <w:rPr>
          <w:rFonts w:asciiTheme="minorHAnsi" w:hAnsiTheme="minorHAnsi" w:cstheme="minorHAnsi"/>
        </w:rPr>
      </w:pP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Pi: Utilizamos um Single </w:t>
      </w:r>
      <w:proofErr w:type="spellStart"/>
      <w:r w:rsidRPr="00B03A4D">
        <w:rPr>
          <w:rFonts w:asciiTheme="minorHAnsi" w:hAnsiTheme="minorHAnsi" w:cstheme="minorHAnsi"/>
        </w:rPr>
        <w:t>Board</w:t>
      </w:r>
      <w:proofErr w:type="spellEnd"/>
      <w:r w:rsidRPr="00B03A4D">
        <w:rPr>
          <w:rFonts w:asciiTheme="minorHAnsi" w:hAnsiTheme="minorHAnsi" w:cstheme="minorHAnsi"/>
        </w:rPr>
        <w:t xml:space="preserve"> </w:t>
      </w:r>
      <w:proofErr w:type="spellStart"/>
      <w:r w:rsidRPr="00B03A4D">
        <w:rPr>
          <w:rFonts w:asciiTheme="minorHAnsi" w:hAnsiTheme="minorHAnsi" w:cstheme="minorHAnsi"/>
        </w:rPr>
        <w:t>Computer</w:t>
      </w:r>
      <w:proofErr w:type="spellEnd"/>
      <w:r w:rsidRPr="00B03A4D">
        <w:rPr>
          <w:rFonts w:asciiTheme="minorHAnsi" w:hAnsiTheme="minorHAnsi" w:cstheme="minorHAnsi"/>
        </w:rPr>
        <w:t xml:space="preserve"> (SBC) </w:t>
      </w: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 para executar o script </w:t>
      </w:r>
      <w:proofErr w:type="spellStart"/>
      <w:r w:rsidRPr="00B03A4D">
        <w:rPr>
          <w:rFonts w:asciiTheme="minorHAnsi" w:hAnsiTheme="minorHAnsi" w:cstheme="minorHAnsi"/>
        </w:rPr>
        <w:t>Python</w:t>
      </w:r>
      <w:proofErr w:type="spellEnd"/>
      <w:r w:rsidRPr="00B03A4D">
        <w:rPr>
          <w:rFonts w:asciiTheme="minorHAnsi" w:hAnsiTheme="minorHAnsi" w:cstheme="minorHAnsi"/>
        </w:rPr>
        <w:t>.</w:t>
      </w:r>
    </w:p>
    <w:p w14:paraId="71CD2203" w14:textId="77777777" w:rsidR="00B03A4D" w:rsidRDefault="00B03A4D" w:rsidP="00B03A4D">
      <w:pPr>
        <w:pStyle w:val="ListParagraph"/>
        <w:numPr>
          <w:ilvl w:val="1"/>
          <w:numId w:val="42"/>
        </w:numPr>
        <w:rPr>
          <w:rFonts w:asciiTheme="minorHAnsi" w:hAnsiTheme="minorHAnsi" w:cstheme="minorHAnsi"/>
        </w:rPr>
      </w:pP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MKR1000: Utilizamos 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MKR1000 para ler o sensor LDR e simular os atuadores (iluminação e portão).</w:t>
      </w:r>
    </w:p>
    <w:p w14:paraId="228CC3CB" w14:textId="7105185E" w:rsidR="00FC3FC6" w:rsidRDefault="00FC3FC6" w:rsidP="00B03A4D">
      <w:pPr>
        <w:pStyle w:val="ListParagraph"/>
        <w:numPr>
          <w:ilvl w:val="1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Computador Pessoal: Utilizamos um laptop para simula</w:t>
      </w:r>
      <w:r w:rsidR="00F75BEE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 xml:space="preserve"> um servidor utilizando o software </w:t>
      </w:r>
      <w:proofErr w:type="spellStart"/>
      <w:r>
        <w:rPr>
          <w:rFonts w:asciiTheme="minorHAnsi" w:hAnsiTheme="minorHAnsi" w:cstheme="minorHAnsi"/>
        </w:rPr>
        <w:t>Uniform</w:t>
      </w:r>
      <w:proofErr w:type="spellEnd"/>
      <w:r>
        <w:rPr>
          <w:rFonts w:asciiTheme="minorHAnsi" w:hAnsiTheme="minorHAnsi" w:cstheme="minorHAnsi"/>
        </w:rPr>
        <w:t xml:space="preserve"> Server</w:t>
      </w:r>
      <w:r w:rsidR="00F75BEE">
        <w:rPr>
          <w:rFonts w:asciiTheme="minorHAnsi" w:hAnsiTheme="minorHAnsi" w:cstheme="minorHAnsi"/>
        </w:rPr>
        <w:t xml:space="preserve">, para hospedar a API e gerar a </w:t>
      </w:r>
      <w:proofErr w:type="spellStart"/>
      <w:r w:rsidR="00F75BEE">
        <w:rPr>
          <w:rFonts w:asciiTheme="minorHAnsi" w:hAnsiTheme="minorHAnsi" w:cstheme="minorHAnsi"/>
        </w:rPr>
        <w:t>dashboard</w:t>
      </w:r>
      <w:proofErr w:type="spellEnd"/>
      <w:r w:rsidR="00F75BEE">
        <w:rPr>
          <w:rFonts w:asciiTheme="minorHAnsi" w:hAnsiTheme="minorHAnsi" w:cstheme="minorHAnsi"/>
        </w:rPr>
        <w:t>.</w:t>
      </w:r>
    </w:p>
    <w:p w14:paraId="686E16FE" w14:textId="77777777" w:rsidR="00F75BEE" w:rsidRDefault="00F75BEE" w:rsidP="00F75BEE">
      <w:pPr>
        <w:pStyle w:val="ListParagraph"/>
        <w:numPr>
          <w:ilvl w:val="1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Sensor DHT: Utilizamos um sensor DHT conectado ao </w:t>
      </w: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 para obter as leituras de temperatura e umidade.</w:t>
      </w:r>
    </w:p>
    <w:p w14:paraId="3AB449CD" w14:textId="77777777" w:rsidR="00F75BEE" w:rsidRDefault="00F75BEE" w:rsidP="00F75BEE">
      <w:pPr>
        <w:pStyle w:val="ListParagraph"/>
        <w:numPr>
          <w:ilvl w:val="1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Sensor LDR: Utilizamos um sensor LDR conectado ao </w:t>
      </w: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MKR1000 para medir a luminosidade ambiente.</w:t>
      </w:r>
    </w:p>
    <w:p w14:paraId="4AA2F3C1" w14:textId="0AD8CA6B" w:rsidR="00F75BEE" w:rsidRDefault="00F75BEE" w:rsidP="00B03A4D">
      <w:pPr>
        <w:pStyle w:val="ListParagraph"/>
        <w:numPr>
          <w:ilvl w:val="1"/>
          <w:numId w:val="4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LEDs</w:t>
      </w:r>
      <w:proofErr w:type="spellEnd"/>
      <w:r>
        <w:rPr>
          <w:rFonts w:asciiTheme="minorHAnsi" w:hAnsiTheme="minorHAnsi" w:cstheme="minorHAnsi"/>
        </w:rPr>
        <w:t xml:space="preserve">: Utilizamos </w:t>
      </w:r>
      <w:r w:rsidR="00C24814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LEDs</w:t>
      </w:r>
      <w:proofErr w:type="spellEnd"/>
      <w:r>
        <w:rPr>
          <w:rFonts w:asciiTheme="minorHAnsi" w:hAnsiTheme="minorHAnsi" w:cstheme="minorHAnsi"/>
        </w:rPr>
        <w:t xml:space="preserve"> para simular os atuadores.</w:t>
      </w:r>
    </w:p>
    <w:p w14:paraId="4BD60024" w14:textId="77777777" w:rsidR="00B03A4D" w:rsidRDefault="00B03A4D" w:rsidP="00B03A4D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Configurações principais:</w:t>
      </w:r>
    </w:p>
    <w:p w14:paraId="09A4B1AC" w14:textId="77777777" w:rsidR="00B03A4D" w:rsidRDefault="00B03A4D" w:rsidP="00B03A4D">
      <w:pPr>
        <w:pStyle w:val="ListParagraph"/>
        <w:numPr>
          <w:ilvl w:val="1"/>
          <w:numId w:val="42"/>
        </w:numPr>
        <w:rPr>
          <w:rFonts w:asciiTheme="minorHAnsi" w:hAnsiTheme="minorHAnsi" w:cstheme="minorHAnsi"/>
        </w:rPr>
      </w:pPr>
      <w:proofErr w:type="spellStart"/>
      <w:r w:rsidRPr="00B03A4D">
        <w:rPr>
          <w:rFonts w:asciiTheme="minorHAnsi" w:hAnsiTheme="minorHAnsi" w:cstheme="minorHAnsi"/>
        </w:rPr>
        <w:t>Raspberry</w:t>
      </w:r>
      <w:proofErr w:type="spellEnd"/>
      <w:r w:rsidRPr="00B03A4D">
        <w:rPr>
          <w:rFonts w:asciiTheme="minorHAnsi" w:hAnsiTheme="minorHAnsi" w:cstheme="minorHAnsi"/>
        </w:rPr>
        <w:t xml:space="preserve"> Pi:</w:t>
      </w:r>
    </w:p>
    <w:p w14:paraId="54FD5686" w14:textId="77777777" w:rsidR="00F75BEE" w:rsidRDefault="00F75BEE" w:rsidP="00F75BEE">
      <w:pPr>
        <w:pStyle w:val="ListParagraph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Configuração de conexão com a rede Wi-Fi</w:t>
      </w:r>
    </w:p>
    <w:p w14:paraId="34F4BD8C" w14:textId="075FC9C6" w:rsidR="00B03A4D" w:rsidRDefault="00F75BEE" w:rsidP="00B03A4D">
      <w:pPr>
        <w:pStyle w:val="ListParagraph"/>
        <w:numPr>
          <w:ilvl w:val="2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Ligação à API através do IP do laptop</w:t>
      </w:r>
    </w:p>
    <w:p w14:paraId="1FCEE666" w14:textId="77777777" w:rsidR="00B03A4D" w:rsidRDefault="00B03A4D" w:rsidP="00B03A4D">
      <w:pPr>
        <w:pStyle w:val="ListParagraph"/>
        <w:numPr>
          <w:ilvl w:val="1"/>
          <w:numId w:val="42"/>
        </w:numPr>
        <w:rPr>
          <w:rFonts w:asciiTheme="minorHAnsi" w:hAnsiTheme="minorHAnsi" w:cstheme="minorHAnsi"/>
        </w:rPr>
      </w:pPr>
      <w:proofErr w:type="spellStart"/>
      <w:r w:rsidRPr="00B03A4D">
        <w:rPr>
          <w:rFonts w:asciiTheme="minorHAnsi" w:hAnsiTheme="minorHAnsi" w:cstheme="minorHAnsi"/>
        </w:rPr>
        <w:t>Arduino</w:t>
      </w:r>
      <w:proofErr w:type="spellEnd"/>
      <w:r w:rsidRPr="00B03A4D">
        <w:rPr>
          <w:rFonts w:asciiTheme="minorHAnsi" w:hAnsiTheme="minorHAnsi" w:cstheme="minorHAnsi"/>
        </w:rPr>
        <w:t xml:space="preserve"> MKR1000:</w:t>
      </w:r>
    </w:p>
    <w:p w14:paraId="39FB950F" w14:textId="77777777" w:rsidR="00F75BEE" w:rsidRDefault="00F75BEE" w:rsidP="00F75BEE">
      <w:pPr>
        <w:pStyle w:val="ListParagraph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Configuração de conexão com a rede Wi-Fi</w:t>
      </w:r>
    </w:p>
    <w:p w14:paraId="43FED315" w14:textId="6DD8D77D" w:rsidR="00F75BEE" w:rsidRDefault="00F75BEE" w:rsidP="00F75BEE">
      <w:pPr>
        <w:pStyle w:val="ListParagraph"/>
        <w:numPr>
          <w:ilvl w:val="2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Ligação à API através do IP do laptop</w:t>
      </w:r>
    </w:p>
    <w:p w14:paraId="696C2229" w14:textId="512BBB3F" w:rsidR="00F75BEE" w:rsidRDefault="00F75BEE" w:rsidP="00F75BEE">
      <w:pPr>
        <w:pStyle w:val="ListParagraph"/>
        <w:numPr>
          <w:ilvl w:val="1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Laptop:</w:t>
      </w:r>
    </w:p>
    <w:p w14:paraId="3939F2B4" w14:textId="77777777" w:rsidR="00F75BEE" w:rsidRDefault="00F75BEE" w:rsidP="00F75BEE">
      <w:pPr>
        <w:pStyle w:val="ListParagraph"/>
        <w:numPr>
          <w:ilvl w:val="2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>Configuração de conexão com a rede Wi-Fi</w:t>
      </w:r>
    </w:p>
    <w:p w14:paraId="4A1B4C52" w14:textId="7B4B9D8A" w:rsidR="00F75BEE" w:rsidRDefault="00F75BEE" w:rsidP="00F75BEE">
      <w:pPr>
        <w:pStyle w:val="ListParagraph"/>
        <w:numPr>
          <w:ilvl w:val="2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Execução do </w:t>
      </w:r>
      <w:proofErr w:type="spellStart"/>
      <w:r>
        <w:rPr>
          <w:rFonts w:asciiTheme="minorHAnsi" w:hAnsiTheme="minorHAnsi" w:cstheme="minorHAnsi"/>
        </w:rPr>
        <w:t>Uniform</w:t>
      </w:r>
      <w:proofErr w:type="spellEnd"/>
      <w:r>
        <w:rPr>
          <w:rFonts w:asciiTheme="minorHAnsi" w:hAnsiTheme="minorHAnsi" w:cstheme="minorHAnsi"/>
        </w:rPr>
        <w:t xml:space="preserve"> Server para simular um servidor web.</w:t>
      </w:r>
    </w:p>
    <w:p w14:paraId="4C01B1FB" w14:textId="77777777" w:rsidR="00F75BEE" w:rsidRDefault="00F75BEE" w:rsidP="00F75BEE">
      <w:pPr>
        <w:rPr>
          <w:rFonts w:asciiTheme="minorHAnsi" w:hAnsiTheme="minorHAnsi" w:cstheme="minorHAnsi"/>
        </w:rPr>
      </w:pPr>
    </w:p>
    <w:p w14:paraId="682DC364" w14:textId="77777777" w:rsidR="00F75BEE" w:rsidRDefault="00F75BEE" w:rsidP="00F75BEE">
      <w:pPr>
        <w:rPr>
          <w:rFonts w:asciiTheme="minorHAnsi" w:hAnsiTheme="minorHAnsi" w:cstheme="minorHAnsi"/>
        </w:rPr>
      </w:pPr>
    </w:p>
    <w:p w14:paraId="2D5F5CAB" w14:textId="77777777" w:rsidR="00F75BEE" w:rsidRDefault="00F75BEE" w:rsidP="00F75BEE">
      <w:pPr>
        <w:rPr>
          <w:rFonts w:asciiTheme="minorHAnsi" w:hAnsiTheme="minorHAnsi" w:cstheme="minorHAnsi"/>
        </w:rPr>
      </w:pPr>
    </w:p>
    <w:p w14:paraId="53F65933" w14:textId="77777777" w:rsidR="00F75BEE" w:rsidRPr="00F75BEE" w:rsidRDefault="00F75BEE" w:rsidP="00F75BEE">
      <w:pPr>
        <w:rPr>
          <w:rFonts w:asciiTheme="minorHAnsi" w:hAnsiTheme="minorHAnsi" w:cstheme="minorHAnsi"/>
        </w:rPr>
      </w:pPr>
    </w:p>
    <w:p w14:paraId="2F0259AF" w14:textId="3A154CFC" w:rsidR="00F75BEE" w:rsidRPr="00C05D35" w:rsidRDefault="00B03A4D" w:rsidP="00C05D35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lastRenderedPageBreak/>
        <w:t>Imagem do cenário de teste:</w:t>
      </w:r>
    </w:p>
    <w:p w14:paraId="513FFD19" w14:textId="25DA073B" w:rsidR="00F75BEE" w:rsidRPr="00C05D35" w:rsidRDefault="00793FA9" w:rsidP="00C05D35">
      <w:pPr>
        <w:pStyle w:val="ListParagraph"/>
        <w:ind w:left="757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55FDC59" wp14:editId="5E537C7C">
            <wp:extent cx="4252595" cy="2574472"/>
            <wp:effectExtent l="0" t="0" r="0" b="0"/>
            <wp:docPr id="71248554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554" name="Picture 10" descr="A screenshot of a computer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41" cy="26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0BAC" w14:textId="0E47F625" w:rsidR="00F75BEE" w:rsidRDefault="00F75BEE" w:rsidP="00F75BEE">
      <w:pPr>
        <w:pStyle w:val="Caption"/>
      </w:pPr>
      <w:r w:rsidRPr="00B03A4D">
        <w:t xml:space="preserve">Figura </w:t>
      </w:r>
      <w:r>
        <w:t>6</w:t>
      </w:r>
      <w:r w:rsidRPr="00B03A4D">
        <w:t xml:space="preserve"> </w:t>
      </w:r>
      <w:r>
        <w:t>–</w:t>
      </w:r>
      <w:r w:rsidRPr="00B03A4D">
        <w:t xml:space="preserve"> </w:t>
      </w:r>
      <w:r w:rsidR="00793FA9">
        <w:t>Esquema do ambiente de teste</w:t>
      </w:r>
    </w:p>
    <w:p w14:paraId="36436493" w14:textId="77777777" w:rsidR="00F75BEE" w:rsidRDefault="00F75BEE" w:rsidP="00F75BEE">
      <w:pPr>
        <w:pStyle w:val="ListParagraph"/>
        <w:ind w:left="757"/>
        <w:rPr>
          <w:rFonts w:asciiTheme="minorHAnsi" w:hAnsiTheme="minorHAnsi" w:cstheme="minorHAnsi"/>
        </w:rPr>
      </w:pPr>
    </w:p>
    <w:p w14:paraId="3E50BDA7" w14:textId="0294FF0E" w:rsidR="00793FA9" w:rsidRPr="00C05D35" w:rsidRDefault="00C05D35" w:rsidP="00C05D35">
      <w:pPr>
        <w:pStyle w:val="ListParagraph"/>
        <w:ind w:left="757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ED0883F" wp14:editId="3C7E6338">
            <wp:extent cx="5025390" cy="2821782"/>
            <wp:effectExtent l="0" t="0" r="3810" b="0"/>
            <wp:docPr id="2003091817" name="Picture 11" descr="A picture containing sky, cloud, pollution, explo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91817" name="Picture 11" descr="A picture containing sky, cloud, pollution, explos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9" cy="28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A3AA" w14:textId="33358685" w:rsidR="00F75BEE" w:rsidRDefault="00793FA9" w:rsidP="00C05D35">
      <w:pPr>
        <w:pStyle w:val="Caption"/>
      </w:pPr>
      <w:r w:rsidRPr="00B03A4D">
        <w:t xml:space="preserve">Figura </w:t>
      </w:r>
      <w:r>
        <w:t>7</w:t>
      </w:r>
      <w:r w:rsidRPr="00B03A4D">
        <w:t xml:space="preserve"> </w:t>
      </w:r>
      <w:r>
        <w:t>–</w:t>
      </w:r>
      <w:r w:rsidRPr="00B03A4D">
        <w:t xml:space="preserve"> </w:t>
      </w:r>
      <w:r>
        <w:t>Ambiente de teste</w:t>
      </w:r>
    </w:p>
    <w:p w14:paraId="02867D69" w14:textId="77777777" w:rsidR="00C05D35" w:rsidRPr="00C05D35" w:rsidRDefault="00C05D35" w:rsidP="00C05D35"/>
    <w:p w14:paraId="5AA62CCB" w14:textId="34115C56" w:rsidR="00F75BEE" w:rsidRDefault="00B03A4D" w:rsidP="00B03A4D">
      <w:pPr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t xml:space="preserve">Com base nesse cenário de teste, verificamos a interação correta entre os componentes, incluindo a leitura dos sensores, controle dos atuadores, comunicação com a API e exibição dos dados na </w:t>
      </w:r>
      <w:proofErr w:type="spellStart"/>
      <w:r w:rsidRPr="00B03A4D">
        <w:rPr>
          <w:rFonts w:asciiTheme="minorHAnsi" w:hAnsiTheme="minorHAnsi" w:cstheme="minorHAnsi"/>
        </w:rPr>
        <w:t>dashboard</w:t>
      </w:r>
      <w:proofErr w:type="spellEnd"/>
      <w:r w:rsidRPr="00B03A4D">
        <w:rPr>
          <w:rFonts w:asciiTheme="minorHAnsi" w:hAnsiTheme="minorHAnsi" w:cstheme="minorHAnsi"/>
        </w:rPr>
        <w:t>. Os resultados obtidos serão discutidos na próxima seção do relatório.</w:t>
      </w:r>
    </w:p>
    <w:p w14:paraId="1905B64C" w14:textId="77777777" w:rsidR="00F75BEE" w:rsidRPr="00F75BEE" w:rsidRDefault="00F75BEE" w:rsidP="00F75BEE"/>
    <w:p w14:paraId="6D446D70" w14:textId="77777777" w:rsidR="00F75BEE" w:rsidRPr="00B03A4D" w:rsidRDefault="00F75BEE" w:rsidP="00B03A4D">
      <w:pPr>
        <w:rPr>
          <w:rFonts w:asciiTheme="minorHAnsi" w:hAnsiTheme="minorHAnsi" w:cstheme="minorHAnsi"/>
        </w:rPr>
      </w:pPr>
    </w:p>
    <w:p w14:paraId="4DCCC3B4" w14:textId="7F6B097C" w:rsidR="00ED67C0" w:rsidRPr="00B03A4D" w:rsidRDefault="00CB3F57" w:rsidP="00D874A7">
      <w:pPr>
        <w:pStyle w:val="Heading1"/>
        <w:jc w:val="both"/>
        <w:rPr>
          <w:rFonts w:asciiTheme="minorHAnsi" w:hAnsiTheme="minorHAnsi" w:cstheme="minorHAnsi"/>
        </w:rPr>
      </w:pPr>
      <w:bookmarkStart w:id="18" w:name="_Toc135735466"/>
      <w:r w:rsidRPr="00B03A4D">
        <w:rPr>
          <w:rFonts w:asciiTheme="minorHAnsi" w:hAnsiTheme="minorHAnsi" w:cstheme="minorHAnsi"/>
        </w:rPr>
        <w:lastRenderedPageBreak/>
        <w:t>Resultados obtidos</w:t>
      </w:r>
      <w:bookmarkEnd w:id="18"/>
    </w:p>
    <w:p w14:paraId="1A87FD94" w14:textId="57085A8E" w:rsidR="006E0A5A" w:rsidRPr="006E0A5A" w:rsidRDefault="006E0A5A" w:rsidP="006E0A5A">
      <w:pPr>
        <w:ind w:firstLine="360"/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 xml:space="preserve">Durante o desenvolvimento e teste da solução </w:t>
      </w:r>
      <w:proofErr w:type="spellStart"/>
      <w:r w:rsidRPr="006E0A5A">
        <w:rPr>
          <w:rFonts w:asciiTheme="minorHAnsi" w:hAnsiTheme="minorHAnsi" w:cstheme="minorHAnsi"/>
        </w:rPr>
        <w:t>IoT</w:t>
      </w:r>
      <w:proofErr w:type="spellEnd"/>
      <w:r w:rsidRPr="006E0A5A">
        <w:rPr>
          <w:rFonts w:asciiTheme="minorHAnsi" w:hAnsiTheme="minorHAnsi" w:cstheme="minorHAnsi"/>
        </w:rPr>
        <w:t xml:space="preserve"> para o </w:t>
      </w:r>
      <w:proofErr w:type="spellStart"/>
      <w:r w:rsidRPr="006E0A5A">
        <w:rPr>
          <w:rFonts w:asciiTheme="minorHAnsi" w:hAnsiTheme="minorHAnsi" w:cstheme="minorHAnsi"/>
        </w:rPr>
        <w:t>Smart</w:t>
      </w:r>
      <w:proofErr w:type="spellEnd"/>
      <w:r w:rsidRPr="006E0A5A">
        <w:rPr>
          <w:rFonts w:asciiTheme="minorHAnsi" w:hAnsiTheme="minorHAnsi" w:cstheme="minorHAnsi"/>
        </w:rPr>
        <w:t xml:space="preserve"> </w:t>
      </w:r>
      <w:proofErr w:type="spellStart"/>
      <w:r w:rsidRPr="006E0A5A">
        <w:rPr>
          <w:rFonts w:asciiTheme="minorHAnsi" w:hAnsiTheme="minorHAnsi" w:cstheme="minorHAnsi"/>
        </w:rPr>
        <w:t>Warehouse</w:t>
      </w:r>
      <w:proofErr w:type="spellEnd"/>
      <w:r w:rsidRPr="006E0A5A">
        <w:rPr>
          <w:rFonts w:asciiTheme="minorHAnsi" w:hAnsiTheme="minorHAnsi" w:cstheme="minorHAnsi"/>
        </w:rPr>
        <w:t>, foram realizados diversos testes para verificar se os objetivos propostos foram alcançados. Abaixo, apresentamos alguns dos principais testes realizados e os resultados obtidos:</w:t>
      </w:r>
    </w:p>
    <w:p w14:paraId="34184191" w14:textId="77777777" w:rsidR="006E0A5A" w:rsidRDefault="006E0A5A" w:rsidP="006E0A5A">
      <w:pPr>
        <w:pStyle w:val="ListParagraph"/>
        <w:numPr>
          <w:ilvl w:val="0"/>
          <w:numId w:val="45"/>
        </w:numPr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>Teste de leitura dos sensores e atuadores:</w:t>
      </w:r>
    </w:p>
    <w:p w14:paraId="241F5B21" w14:textId="138F3A12" w:rsidR="006E0A5A" w:rsidRDefault="006E0A5A" w:rsidP="006E0A5A">
      <w:pPr>
        <w:pStyle w:val="ListParagraph"/>
        <w:numPr>
          <w:ilvl w:val="1"/>
          <w:numId w:val="45"/>
        </w:numPr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 xml:space="preserve">O script </w:t>
      </w:r>
      <w:proofErr w:type="spellStart"/>
      <w:r w:rsidRPr="006E0A5A">
        <w:rPr>
          <w:rFonts w:asciiTheme="minorHAnsi" w:hAnsiTheme="minorHAnsi" w:cstheme="minorHAnsi"/>
        </w:rPr>
        <w:t>Python</w:t>
      </w:r>
      <w:proofErr w:type="spellEnd"/>
      <w:r w:rsidRPr="006E0A5A">
        <w:rPr>
          <w:rFonts w:asciiTheme="minorHAnsi" w:hAnsiTheme="minorHAnsi" w:cstheme="minorHAnsi"/>
        </w:rPr>
        <w:t xml:space="preserve"> executado no </w:t>
      </w:r>
      <w:proofErr w:type="spellStart"/>
      <w:r w:rsidRPr="006E0A5A">
        <w:rPr>
          <w:rFonts w:asciiTheme="minorHAnsi" w:hAnsiTheme="minorHAnsi" w:cstheme="minorHAnsi"/>
        </w:rPr>
        <w:t>Raspberry</w:t>
      </w:r>
      <w:proofErr w:type="spellEnd"/>
      <w:r w:rsidRPr="006E0A5A">
        <w:rPr>
          <w:rFonts w:asciiTheme="minorHAnsi" w:hAnsiTheme="minorHAnsi" w:cstheme="minorHAnsi"/>
        </w:rPr>
        <w:t xml:space="preserve"> Pi obteve com sucesso as leituras dos sensores de temperatura</w:t>
      </w:r>
      <w:r w:rsidR="00672B98">
        <w:rPr>
          <w:rFonts w:asciiTheme="minorHAnsi" w:hAnsiTheme="minorHAnsi" w:cstheme="minorHAnsi"/>
        </w:rPr>
        <w:t xml:space="preserve"> e h</w:t>
      </w:r>
      <w:r w:rsidRPr="006E0A5A">
        <w:rPr>
          <w:rFonts w:asciiTheme="minorHAnsi" w:hAnsiTheme="minorHAnsi" w:cstheme="minorHAnsi"/>
        </w:rPr>
        <w:t>umidade</w:t>
      </w:r>
      <w:r w:rsidR="00672B98">
        <w:rPr>
          <w:rFonts w:asciiTheme="minorHAnsi" w:hAnsiTheme="minorHAnsi" w:cstheme="minorHAnsi"/>
        </w:rPr>
        <w:t>.</w:t>
      </w:r>
    </w:p>
    <w:p w14:paraId="78DDA820" w14:textId="77777777" w:rsidR="006E0A5A" w:rsidRDefault="006E0A5A" w:rsidP="006E0A5A">
      <w:pPr>
        <w:pStyle w:val="ListParagraph"/>
        <w:numPr>
          <w:ilvl w:val="1"/>
          <w:numId w:val="45"/>
        </w:numPr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>O LED utilizado para simular a iluminação foi controlado corretamente de acordo com os valores lidos pelo sensor LDR.</w:t>
      </w:r>
    </w:p>
    <w:p w14:paraId="1B11FBEB" w14:textId="78B37E3B" w:rsidR="006E0A5A" w:rsidRDefault="006E0A5A" w:rsidP="006E0A5A">
      <w:pPr>
        <w:pStyle w:val="ListParagraph"/>
        <w:numPr>
          <w:ilvl w:val="1"/>
          <w:numId w:val="45"/>
        </w:numPr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 xml:space="preserve">O </w:t>
      </w:r>
      <w:proofErr w:type="spellStart"/>
      <w:r w:rsidRPr="006E0A5A">
        <w:rPr>
          <w:rFonts w:asciiTheme="minorHAnsi" w:hAnsiTheme="minorHAnsi" w:cstheme="minorHAnsi"/>
        </w:rPr>
        <w:t>Arduino</w:t>
      </w:r>
      <w:proofErr w:type="spellEnd"/>
      <w:r w:rsidRPr="006E0A5A">
        <w:rPr>
          <w:rFonts w:asciiTheme="minorHAnsi" w:hAnsiTheme="minorHAnsi" w:cstheme="minorHAnsi"/>
        </w:rPr>
        <w:t xml:space="preserve"> MKR1000, configurado com um sensor LDR e com </w:t>
      </w:r>
      <w:proofErr w:type="spellStart"/>
      <w:r w:rsidRPr="006E0A5A">
        <w:rPr>
          <w:rFonts w:asciiTheme="minorHAnsi" w:hAnsiTheme="minorHAnsi" w:cstheme="minorHAnsi"/>
        </w:rPr>
        <w:t>LEDs</w:t>
      </w:r>
      <w:proofErr w:type="spellEnd"/>
      <w:r w:rsidRPr="006E0A5A">
        <w:rPr>
          <w:rFonts w:asciiTheme="minorHAnsi" w:hAnsiTheme="minorHAnsi" w:cstheme="minorHAnsi"/>
        </w:rPr>
        <w:t xml:space="preserve"> simulando o portão e o ar condicionado, respondeu adequadamente às leituras e alterações de estado.</w:t>
      </w:r>
    </w:p>
    <w:p w14:paraId="0C106EDD" w14:textId="77777777" w:rsidR="006E0A5A" w:rsidRDefault="006E0A5A" w:rsidP="006E0A5A">
      <w:pPr>
        <w:pStyle w:val="ListParagraph"/>
        <w:numPr>
          <w:ilvl w:val="0"/>
          <w:numId w:val="45"/>
        </w:numPr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>Teste de interação com a API:</w:t>
      </w:r>
    </w:p>
    <w:p w14:paraId="4BCE2251" w14:textId="77777777" w:rsidR="006E0A5A" w:rsidRDefault="006E0A5A" w:rsidP="006E0A5A">
      <w:pPr>
        <w:pStyle w:val="ListParagraph"/>
        <w:numPr>
          <w:ilvl w:val="1"/>
          <w:numId w:val="45"/>
        </w:numPr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 xml:space="preserve">A API desenvolvida suportou corretamente as requisições POST e GET realizadas pelos scripts </w:t>
      </w:r>
      <w:proofErr w:type="spellStart"/>
      <w:r w:rsidRPr="006E0A5A">
        <w:rPr>
          <w:rFonts w:asciiTheme="minorHAnsi" w:hAnsiTheme="minorHAnsi" w:cstheme="minorHAnsi"/>
        </w:rPr>
        <w:t>Python</w:t>
      </w:r>
      <w:proofErr w:type="spellEnd"/>
      <w:r w:rsidRPr="006E0A5A">
        <w:rPr>
          <w:rFonts w:asciiTheme="minorHAnsi" w:hAnsiTheme="minorHAnsi" w:cstheme="minorHAnsi"/>
        </w:rPr>
        <w:t xml:space="preserve"> e </w:t>
      </w:r>
      <w:proofErr w:type="spellStart"/>
      <w:r w:rsidRPr="006E0A5A">
        <w:rPr>
          <w:rFonts w:asciiTheme="minorHAnsi" w:hAnsiTheme="minorHAnsi" w:cstheme="minorHAnsi"/>
        </w:rPr>
        <w:t>Arduino</w:t>
      </w:r>
      <w:proofErr w:type="spellEnd"/>
      <w:r w:rsidRPr="006E0A5A">
        <w:rPr>
          <w:rFonts w:asciiTheme="minorHAnsi" w:hAnsiTheme="minorHAnsi" w:cstheme="minorHAnsi"/>
        </w:rPr>
        <w:t>.</w:t>
      </w:r>
    </w:p>
    <w:p w14:paraId="2BB51ED9" w14:textId="18FE9865" w:rsidR="006E0A5A" w:rsidRDefault="006E0A5A" w:rsidP="006E0A5A">
      <w:pPr>
        <w:pStyle w:val="ListParagraph"/>
        <w:numPr>
          <w:ilvl w:val="1"/>
          <w:numId w:val="45"/>
        </w:numPr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 xml:space="preserve">Os dados dos sensores (temperatura, </w:t>
      </w:r>
      <w:r w:rsidR="00672B98">
        <w:rPr>
          <w:rFonts w:asciiTheme="minorHAnsi" w:hAnsiTheme="minorHAnsi" w:cstheme="minorHAnsi"/>
        </w:rPr>
        <w:t>h</w:t>
      </w:r>
      <w:r w:rsidRPr="006E0A5A">
        <w:rPr>
          <w:rFonts w:asciiTheme="minorHAnsi" w:hAnsiTheme="minorHAnsi" w:cstheme="minorHAnsi"/>
        </w:rPr>
        <w:t>umidade, luminosidade) e atuadores (ar condicionado, iluminação, portão) foram corretamente armazenados em arquivos TXT.</w:t>
      </w:r>
    </w:p>
    <w:p w14:paraId="0B5629D6" w14:textId="5A790232" w:rsidR="006E0A5A" w:rsidRDefault="006E0A5A" w:rsidP="006E0A5A">
      <w:pPr>
        <w:pStyle w:val="ListParagraph"/>
        <w:numPr>
          <w:ilvl w:val="1"/>
          <w:numId w:val="45"/>
        </w:numPr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 xml:space="preserve">As páginas de histórico da </w:t>
      </w:r>
      <w:proofErr w:type="spellStart"/>
      <w:r w:rsidRPr="006E0A5A">
        <w:rPr>
          <w:rFonts w:asciiTheme="minorHAnsi" w:hAnsiTheme="minorHAnsi" w:cstheme="minorHAnsi"/>
        </w:rPr>
        <w:t>dashboard</w:t>
      </w:r>
      <w:proofErr w:type="spellEnd"/>
      <w:r w:rsidRPr="006E0A5A">
        <w:rPr>
          <w:rFonts w:asciiTheme="minorHAnsi" w:hAnsiTheme="minorHAnsi" w:cstheme="minorHAnsi"/>
        </w:rPr>
        <w:t xml:space="preserve"> exibiram corretamente os dados </w:t>
      </w:r>
      <w:r w:rsidR="00F75BEE" w:rsidRPr="006E0A5A">
        <w:rPr>
          <w:rFonts w:asciiTheme="minorHAnsi" w:hAnsiTheme="minorHAnsi" w:cstheme="minorHAnsi"/>
        </w:rPr>
        <w:t>registados</w:t>
      </w:r>
      <w:r w:rsidRPr="006E0A5A">
        <w:rPr>
          <w:rFonts w:asciiTheme="minorHAnsi" w:hAnsiTheme="minorHAnsi" w:cstheme="minorHAnsi"/>
        </w:rPr>
        <w:t xml:space="preserve"> nos arquivos TXT.</w:t>
      </w:r>
    </w:p>
    <w:p w14:paraId="1FBD4430" w14:textId="77777777" w:rsidR="00354351" w:rsidRDefault="006E0A5A" w:rsidP="00354351">
      <w:pPr>
        <w:pStyle w:val="ListParagraph"/>
        <w:numPr>
          <w:ilvl w:val="0"/>
          <w:numId w:val="45"/>
        </w:numPr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>Teste de controle dos atuadores:</w:t>
      </w:r>
    </w:p>
    <w:p w14:paraId="353E0DDD" w14:textId="77777777" w:rsidR="00354351" w:rsidRDefault="006E0A5A" w:rsidP="00354351">
      <w:pPr>
        <w:pStyle w:val="ListParagraph"/>
        <w:numPr>
          <w:ilvl w:val="1"/>
          <w:numId w:val="45"/>
        </w:numPr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 xml:space="preserve">Os botões de controle na </w:t>
      </w:r>
      <w:proofErr w:type="spellStart"/>
      <w:r w:rsidRPr="00354351">
        <w:rPr>
          <w:rFonts w:asciiTheme="minorHAnsi" w:hAnsiTheme="minorHAnsi" w:cstheme="minorHAnsi"/>
        </w:rPr>
        <w:t>dashboard</w:t>
      </w:r>
      <w:proofErr w:type="spellEnd"/>
      <w:r w:rsidRPr="00354351">
        <w:rPr>
          <w:rFonts w:asciiTheme="minorHAnsi" w:hAnsiTheme="minorHAnsi" w:cstheme="minorHAnsi"/>
        </w:rPr>
        <w:t xml:space="preserve"> permitiram ligar e desligar o ar condicionado e a iluminação manualmente, conforme esperado.</w:t>
      </w:r>
    </w:p>
    <w:p w14:paraId="1F4AC643" w14:textId="77777777" w:rsidR="00354351" w:rsidRDefault="006E0A5A" w:rsidP="00354351">
      <w:pPr>
        <w:pStyle w:val="ListParagraph"/>
        <w:numPr>
          <w:ilvl w:val="1"/>
          <w:numId w:val="45"/>
        </w:numPr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>No modo automático, o ar condicionado ligou quando a temperatura estava acima de 15°C ou abaixo de 5°C, e desligou quando a temperatura se encontrou dentro desses limites.</w:t>
      </w:r>
    </w:p>
    <w:p w14:paraId="7B6F332D" w14:textId="77777777" w:rsidR="00354351" w:rsidRDefault="006E0A5A" w:rsidP="00354351">
      <w:pPr>
        <w:pStyle w:val="ListParagraph"/>
        <w:numPr>
          <w:ilvl w:val="1"/>
          <w:numId w:val="45"/>
        </w:numPr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>A iluminação foi ligada quando a luminosidade medida pelo sensor LDR foi igual ou superior a 512, e desligada quando a luminosidade foi inferior a 512. O modo manual de ligar/desligar também funcionou corretamente.</w:t>
      </w:r>
    </w:p>
    <w:p w14:paraId="49E45A04" w14:textId="77777777" w:rsidR="00354351" w:rsidRDefault="006E0A5A" w:rsidP="00354351">
      <w:pPr>
        <w:pStyle w:val="ListParagraph"/>
        <w:numPr>
          <w:ilvl w:val="0"/>
          <w:numId w:val="45"/>
        </w:numPr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>Teste de captura e exibição de imagens:</w:t>
      </w:r>
    </w:p>
    <w:p w14:paraId="57BAF09A" w14:textId="77777777" w:rsidR="00354351" w:rsidRDefault="006E0A5A" w:rsidP="00354351">
      <w:pPr>
        <w:pStyle w:val="ListParagraph"/>
        <w:numPr>
          <w:ilvl w:val="1"/>
          <w:numId w:val="45"/>
        </w:numPr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>O simulador de webcam permitiu a captura de imagens e o envio para a API.</w:t>
      </w:r>
    </w:p>
    <w:p w14:paraId="7756FDFB" w14:textId="77777777" w:rsidR="00354351" w:rsidRDefault="006E0A5A" w:rsidP="00354351">
      <w:pPr>
        <w:pStyle w:val="ListParagraph"/>
        <w:numPr>
          <w:ilvl w:val="1"/>
          <w:numId w:val="45"/>
        </w:numPr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 xml:space="preserve">A página de histórico das últimas 10 imagens na </w:t>
      </w:r>
      <w:proofErr w:type="spellStart"/>
      <w:r w:rsidRPr="00354351">
        <w:rPr>
          <w:rFonts w:asciiTheme="minorHAnsi" w:hAnsiTheme="minorHAnsi" w:cstheme="minorHAnsi"/>
        </w:rPr>
        <w:t>dashboard</w:t>
      </w:r>
      <w:proofErr w:type="spellEnd"/>
      <w:r w:rsidRPr="00354351">
        <w:rPr>
          <w:rFonts w:asciiTheme="minorHAnsi" w:hAnsiTheme="minorHAnsi" w:cstheme="minorHAnsi"/>
        </w:rPr>
        <w:t xml:space="preserve"> exibiu corretamente as imagens capturadas.</w:t>
      </w:r>
    </w:p>
    <w:p w14:paraId="63921CE8" w14:textId="6D78F9AC" w:rsidR="006E0A5A" w:rsidRDefault="006E0A5A" w:rsidP="00354351">
      <w:pPr>
        <w:ind w:firstLine="708"/>
        <w:rPr>
          <w:rFonts w:asciiTheme="minorHAnsi" w:hAnsiTheme="minorHAnsi" w:cstheme="minorHAnsi"/>
        </w:rPr>
      </w:pPr>
      <w:r w:rsidRPr="006E0A5A">
        <w:rPr>
          <w:rFonts w:asciiTheme="minorHAnsi" w:hAnsiTheme="minorHAnsi" w:cstheme="minorHAnsi"/>
        </w:rPr>
        <w:t xml:space="preserve">Em geral, os testes realizados comprovaram que a solução </w:t>
      </w:r>
      <w:proofErr w:type="spellStart"/>
      <w:r w:rsidRPr="006E0A5A">
        <w:rPr>
          <w:rFonts w:asciiTheme="minorHAnsi" w:hAnsiTheme="minorHAnsi" w:cstheme="minorHAnsi"/>
        </w:rPr>
        <w:t>IoT</w:t>
      </w:r>
      <w:proofErr w:type="spellEnd"/>
      <w:r w:rsidRPr="006E0A5A">
        <w:rPr>
          <w:rFonts w:asciiTheme="minorHAnsi" w:hAnsiTheme="minorHAnsi" w:cstheme="minorHAnsi"/>
        </w:rPr>
        <w:t xml:space="preserve"> para o </w:t>
      </w:r>
      <w:proofErr w:type="spellStart"/>
      <w:r w:rsidRPr="006E0A5A">
        <w:rPr>
          <w:rFonts w:asciiTheme="minorHAnsi" w:hAnsiTheme="minorHAnsi" w:cstheme="minorHAnsi"/>
        </w:rPr>
        <w:t>Smart</w:t>
      </w:r>
      <w:proofErr w:type="spellEnd"/>
      <w:r w:rsidRPr="006E0A5A">
        <w:rPr>
          <w:rFonts w:asciiTheme="minorHAnsi" w:hAnsiTheme="minorHAnsi" w:cstheme="minorHAnsi"/>
        </w:rPr>
        <w:t xml:space="preserve"> </w:t>
      </w:r>
      <w:proofErr w:type="spellStart"/>
      <w:r w:rsidRPr="006E0A5A">
        <w:rPr>
          <w:rFonts w:asciiTheme="minorHAnsi" w:hAnsiTheme="minorHAnsi" w:cstheme="minorHAnsi"/>
        </w:rPr>
        <w:t>Warehouse</w:t>
      </w:r>
      <w:proofErr w:type="spellEnd"/>
      <w:r w:rsidRPr="006E0A5A">
        <w:rPr>
          <w:rFonts w:asciiTheme="minorHAnsi" w:hAnsiTheme="minorHAnsi" w:cstheme="minorHAnsi"/>
        </w:rPr>
        <w:t xml:space="preserve"> atingiu seus objetivos. A integração entre os componentes, a leitura dos sensores, o controle dos atuadores e o armazenamento de dados foram bem-sucedidos. </w:t>
      </w:r>
      <w:r w:rsidRPr="006E0A5A">
        <w:rPr>
          <w:rFonts w:asciiTheme="minorHAnsi" w:hAnsiTheme="minorHAnsi" w:cstheme="minorHAnsi"/>
        </w:rPr>
        <w:lastRenderedPageBreak/>
        <w:t xml:space="preserve">A </w:t>
      </w:r>
      <w:proofErr w:type="spellStart"/>
      <w:r w:rsidRPr="006E0A5A">
        <w:rPr>
          <w:rFonts w:asciiTheme="minorHAnsi" w:hAnsiTheme="minorHAnsi" w:cstheme="minorHAnsi"/>
        </w:rPr>
        <w:t>dashboard</w:t>
      </w:r>
      <w:proofErr w:type="spellEnd"/>
      <w:r w:rsidRPr="006E0A5A">
        <w:rPr>
          <w:rFonts w:asciiTheme="minorHAnsi" w:hAnsiTheme="minorHAnsi" w:cstheme="minorHAnsi"/>
        </w:rPr>
        <w:t xml:space="preserve"> apresentou corretamente as informações em tempo real, permitindo</w:t>
      </w:r>
      <w:r w:rsidR="00672B98">
        <w:rPr>
          <w:rFonts w:asciiTheme="minorHAnsi" w:hAnsiTheme="minorHAnsi" w:cstheme="minorHAnsi"/>
        </w:rPr>
        <w:t xml:space="preserve"> a </w:t>
      </w:r>
      <w:r w:rsidRPr="006E0A5A">
        <w:rPr>
          <w:rFonts w:asciiTheme="minorHAnsi" w:hAnsiTheme="minorHAnsi" w:cstheme="minorHAnsi"/>
        </w:rPr>
        <w:t>monitor</w:t>
      </w:r>
      <w:r w:rsidR="00672B98">
        <w:rPr>
          <w:rFonts w:asciiTheme="minorHAnsi" w:hAnsiTheme="minorHAnsi" w:cstheme="minorHAnsi"/>
        </w:rPr>
        <w:t>ização</w:t>
      </w:r>
      <w:r w:rsidRPr="006E0A5A">
        <w:rPr>
          <w:rFonts w:asciiTheme="minorHAnsi" w:hAnsiTheme="minorHAnsi" w:cstheme="minorHAnsi"/>
        </w:rPr>
        <w:t xml:space="preserve"> e controle do ambiente do armazém de forma eficiente.</w:t>
      </w:r>
    </w:p>
    <w:p w14:paraId="296EDFBF" w14:textId="77777777" w:rsidR="00C24814" w:rsidRDefault="00C24814" w:rsidP="00354351">
      <w:pPr>
        <w:ind w:firstLine="708"/>
        <w:rPr>
          <w:rFonts w:asciiTheme="minorHAnsi" w:hAnsiTheme="minorHAnsi" w:cstheme="minorHAnsi"/>
        </w:rPr>
      </w:pPr>
    </w:p>
    <w:p w14:paraId="614E96F6" w14:textId="77777777" w:rsidR="00C24814" w:rsidRPr="006E0A5A" w:rsidRDefault="00C24814" w:rsidP="00354351">
      <w:pPr>
        <w:ind w:firstLine="708"/>
        <w:rPr>
          <w:rFonts w:asciiTheme="minorHAnsi" w:hAnsiTheme="minorHAnsi" w:cstheme="minorHAnsi"/>
        </w:rPr>
      </w:pPr>
    </w:p>
    <w:p w14:paraId="43698568" w14:textId="77777777" w:rsidR="00801D37" w:rsidRDefault="00801D37" w:rsidP="00801D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F368BD4" wp14:editId="2A9F1311">
            <wp:extent cx="5585460" cy="3723640"/>
            <wp:effectExtent l="0" t="0" r="0" b="0"/>
            <wp:docPr id="2073124337" name="Picture 8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24337" name="Picture 8" descr="A picture containing text, line, plot, 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CF75" w14:textId="2388CC78" w:rsidR="00801D37" w:rsidRDefault="00801D37" w:rsidP="00801D37">
      <w:pPr>
        <w:pStyle w:val="Caption"/>
      </w:pPr>
      <w:r w:rsidRPr="00B03A4D">
        <w:t xml:space="preserve">Figura </w:t>
      </w:r>
      <w:r w:rsidR="00793FA9">
        <w:t>8</w:t>
      </w:r>
      <w:r w:rsidRPr="00B03A4D">
        <w:t xml:space="preserve"> </w:t>
      </w:r>
      <w:r>
        <w:t>–</w:t>
      </w:r>
      <w:r w:rsidRPr="00B03A4D">
        <w:t xml:space="preserve"> </w:t>
      </w:r>
      <w:r>
        <w:t>Gráfico do histórico da humidade utilizando a biblioteca chart.js</w:t>
      </w:r>
    </w:p>
    <w:p w14:paraId="19894D5C" w14:textId="77777777" w:rsidR="00801D37" w:rsidRPr="00B03A4D" w:rsidRDefault="00801D37" w:rsidP="00354351">
      <w:pPr>
        <w:ind w:firstLine="360"/>
        <w:rPr>
          <w:rFonts w:asciiTheme="minorHAnsi" w:hAnsiTheme="minorHAnsi" w:cstheme="minorHAnsi"/>
        </w:rPr>
      </w:pPr>
    </w:p>
    <w:p w14:paraId="0BDEF0D6" w14:textId="782C490D" w:rsidR="00E45549" w:rsidRPr="00B03A4D" w:rsidRDefault="00E45549" w:rsidP="00D874A7">
      <w:pPr>
        <w:pStyle w:val="Heading1"/>
        <w:jc w:val="both"/>
        <w:rPr>
          <w:rFonts w:asciiTheme="minorHAnsi" w:hAnsiTheme="minorHAnsi" w:cstheme="minorHAnsi"/>
        </w:rPr>
      </w:pPr>
      <w:bookmarkStart w:id="19" w:name="_Toc135735467"/>
      <w:r w:rsidRPr="00B03A4D">
        <w:rPr>
          <w:rFonts w:asciiTheme="minorHAnsi" w:hAnsiTheme="minorHAnsi" w:cstheme="minorHAnsi"/>
        </w:rPr>
        <w:lastRenderedPageBreak/>
        <w:t>Conclus</w:t>
      </w:r>
      <w:r w:rsidR="00EB5B9A" w:rsidRPr="00B03A4D">
        <w:rPr>
          <w:rFonts w:asciiTheme="minorHAnsi" w:hAnsiTheme="minorHAnsi" w:cstheme="minorHAnsi"/>
        </w:rPr>
        <w:t>ão</w:t>
      </w:r>
      <w:bookmarkEnd w:id="19"/>
      <w:r w:rsidR="00AF145D" w:rsidRPr="00B03A4D">
        <w:rPr>
          <w:rFonts w:asciiTheme="minorHAnsi" w:hAnsiTheme="minorHAnsi" w:cstheme="minorHAnsi"/>
        </w:rPr>
        <w:t xml:space="preserve"> </w:t>
      </w:r>
    </w:p>
    <w:p w14:paraId="6C967EDE" w14:textId="20751575" w:rsidR="00354351" w:rsidRPr="00354351" w:rsidRDefault="00354351" w:rsidP="00354351">
      <w:pPr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 xml:space="preserve">A solução desenvolvida para o </w:t>
      </w:r>
      <w:proofErr w:type="spellStart"/>
      <w:r w:rsidRPr="00354351">
        <w:rPr>
          <w:rFonts w:asciiTheme="minorHAnsi" w:hAnsiTheme="minorHAnsi" w:cstheme="minorHAnsi"/>
        </w:rPr>
        <w:t>Smart</w:t>
      </w:r>
      <w:proofErr w:type="spellEnd"/>
      <w:r w:rsidRPr="00354351">
        <w:rPr>
          <w:rFonts w:asciiTheme="minorHAnsi" w:hAnsiTheme="minorHAnsi" w:cstheme="minorHAnsi"/>
        </w:rPr>
        <w:t xml:space="preserve"> </w:t>
      </w:r>
      <w:proofErr w:type="spellStart"/>
      <w:r w:rsidRPr="00354351">
        <w:rPr>
          <w:rFonts w:asciiTheme="minorHAnsi" w:hAnsiTheme="minorHAnsi" w:cstheme="minorHAnsi"/>
        </w:rPr>
        <w:t>Warehouse</w:t>
      </w:r>
      <w:proofErr w:type="spellEnd"/>
      <w:r w:rsidRPr="00354351">
        <w:rPr>
          <w:rFonts w:asciiTheme="minorHAnsi" w:hAnsiTheme="minorHAnsi" w:cstheme="minorHAnsi"/>
        </w:rPr>
        <w:t xml:space="preserve">, baseada na tecnologia </w:t>
      </w:r>
      <w:proofErr w:type="spellStart"/>
      <w:r w:rsidRPr="00354351">
        <w:rPr>
          <w:rFonts w:asciiTheme="minorHAnsi" w:hAnsiTheme="minorHAnsi" w:cstheme="minorHAnsi"/>
        </w:rPr>
        <w:t>IoT</w:t>
      </w:r>
      <w:proofErr w:type="spellEnd"/>
      <w:r w:rsidRPr="00354351">
        <w:rPr>
          <w:rFonts w:asciiTheme="minorHAnsi" w:hAnsiTheme="minorHAnsi" w:cstheme="minorHAnsi"/>
        </w:rPr>
        <w:t>, proporcionou um ambiente de armazenamento inteligente e eficiente, com controle e monitor</w:t>
      </w:r>
      <w:r w:rsidR="00672B98">
        <w:rPr>
          <w:rFonts w:asciiTheme="minorHAnsi" w:hAnsiTheme="minorHAnsi" w:cstheme="minorHAnsi"/>
        </w:rPr>
        <w:t>ização</w:t>
      </w:r>
      <w:r w:rsidRPr="00354351">
        <w:rPr>
          <w:rFonts w:asciiTheme="minorHAnsi" w:hAnsiTheme="minorHAnsi" w:cstheme="minorHAnsi"/>
        </w:rPr>
        <w:t xml:space="preserve"> dos sensores e atuadores por meio de uma </w:t>
      </w:r>
      <w:proofErr w:type="spellStart"/>
      <w:r w:rsidRPr="00354351">
        <w:rPr>
          <w:rFonts w:asciiTheme="minorHAnsi" w:hAnsiTheme="minorHAnsi" w:cstheme="minorHAnsi"/>
        </w:rPr>
        <w:t>dashboard</w:t>
      </w:r>
      <w:proofErr w:type="spellEnd"/>
      <w:r w:rsidRPr="00354351">
        <w:rPr>
          <w:rFonts w:asciiTheme="minorHAnsi" w:hAnsiTheme="minorHAnsi" w:cstheme="minorHAnsi"/>
        </w:rPr>
        <w:t xml:space="preserve"> intuitiva. A partir dos resultados obtidos, é possível tirar as seguintes conclusões:</w:t>
      </w:r>
    </w:p>
    <w:p w14:paraId="3734EB19" w14:textId="6FF6BF36" w:rsidR="00354351" w:rsidRPr="00354351" w:rsidRDefault="00354351" w:rsidP="00354351">
      <w:pPr>
        <w:ind w:firstLine="708"/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 xml:space="preserve">A arquitetura implementada, utilizando o </w:t>
      </w:r>
      <w:proofErr w:type="spellStart"/>
      <w:r w:rsidRPr="00354351">
        <w:rPr>
          <w:rFonts w:asciiTheme="minorHAnsi" w:hAnsiTheme="minorHAnsi" w:cstheme="minorHAnsi"/>
        </w:rPr>
        <w:t>Raspberry</w:t>
      </w:r>
      <w:proofErr w:type="spellEnd"/>
      <w:r w:rsidRPr="00354351">
        <w:rPr>
          <w:rFonts w:asciiTheme="minorHAnsi" w:hAnsiTheme="minorHAnsi" w:cstheme="minorHAnsi"/>
        </w:rPr>
        <w:t xml:space="preserve"> Pi e o </w:t>
      </w:r>
      <w:proofErr w:type="spellStart"/>
      <w:r w:rsidRPr="00354351">
        <w:rPr>
          <w:rFonts w:asciiTheme="minorHAnsi" w:hAnsiTheme="minorHAnsi" w:cstheme="minorHAnsi"/>
        </w:rPr>
        <w:t>Arduino</w:t>
      </w:r>
      <w:proofErr w:type="spellEnd"/>
      <w:r w:rsidRPr="00354351">
        <w:rPr>
          <w:rFonts w:asciiTheme="minorHAnsi" w:hAnsiTheme="minorHAnsi" w:cstheme="minorHAnsi"/>
        </w:rPr>
        <w:t xml:space="preserve"> MKR1000, mostrou-se adequada para a coleta de dados dos sensores de temperatura, </w:t>
      </w:r>
      <w:r w:rsidR="00E613B6">
        <w:rPr>
          <w:rFonts w:asciiTheme="minorHAnsi" w:hAnsiTheme="minorHAnsi" w:cstheme="minorHAnsi"/>
        </w:rPr>
        <w:t>h</w:t>
      </w:r>
      <w:r w:rsidRPr="00354351">
        <w:rPr>
          <w:rFonts w:asciiTheme="minorHAnsi" w:hAnsiTheme="minorHAnsi" w:cstheme="minorHAnsi"/>
        </w:rPr>
        <w:t xml:space="preserve">umidade e luminosidade, bem como para o controle dos atuadores de ar condicionado, iluminação e portão. Os scripts em </w:t>
      </w:r>
      <w:proofErr w:type="spellStart"/>
      <w:r w:rsidRPr="00354351">
        <w:rPr>
          <w:rFonts w:asciiTheme="minorHAnsi" w:hAnsiTheme="minorHAnsi" w:cstheme="minorHAnsi"/>
        </w:rPr>
        <w:t>Python</w:t>
      </w:r>
      <w:proofErr w:type="spellEnd"/>
      <w:r w:rsidRPr="00354351">
        <w:rPr>
          <w:rFonts w:asciiTheme="minorHAnsi" w:hAnsiTheme="minorHAnsi" w:cstheme="minorHAnsi"/>
        </w:rPr>
        <w:t xml:space="preserve"> e C++ executados nos dispositivos desempenharam corretamente suas funções, permitindo a interação com a API e o envio de dados para a </w:t>
      </w:r>
      <w:proofErr w:type="spellStart"/>
      <w:r w:rsidRPr="00354351">
        <w:rPr>
          <w:rFonts w:asciiTheme="minorHAnsi" w:hAnsiTheme="minorHAnsi" w:cstheme="minorHAnsi"/>
        </w:rPr>
        <w:t>dashboard</w:t>
      </w:r>
      <w:proofErr w:type="spellEnd"/>
      <w:r w:rsidRPr="00354351">
        <w:rPr>
          <w:rFonts w:asciiTheme="minorHAnsi" w:hAnsiTheme="minorHAnsi" w:cstheme="minorHAnsi"/>
        </w:rPr>
        <w:t>.</w:t>
      </w:r>
    </w:p>
    <w:p w14:paraId="275CB8B1" w14:textId="68127C04" w:rsidR="00354351" w:rsidRPr="00354351" w:rsidRDefault="00354351" w:rsidP="00354351">
      <w:pPr>
        <w:ind w:firstLine="708"/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 xml:space="preserve">A </w:t>
      </w:r>
      <w:proofErr w:type="spellStart"/>
      <w:r w:rsidRPr="00354351">
        <w:rPr>
          <w:rFonts w:asciiTheme="minorHAnsi" w:hAnsiTheme="minorHAnsi" w:cstheme="minorHAnsi"/>
        </w:rPr>
        <w:t>dashboard</w:t>
      </w:r>
      <w:proofErr w:type="spellEnd"/>
      <w:r w:rsidRPr="00354351">
        <w:rPr>
          <w:rFonts w:asciiTheme="minorHAnsi" w:hAnsiTheme="minorHAnsi" w:cstheme="minorHAnsi"/>
        </w:rPr>
        <w:t xml:space="preserve"> desenvolvida apresentou as informações de forma clara e organizada, permitindo o acompanhamento em tempo real dos dados dos sensores, estado dos atuadores e visualização da última imagem capturada pela simulação da webcam. Além disso, as páginas de histórico, com gráficos para temperatura e </w:t>
      </w:r>
      <w:r w:rsidR="00E613B6">
        <w:rPr>
          <w:rFonts w:asciiTheme="minorHAnsi" w:hAnsiTheme="minorHAnsi" w:cstheme="minorHAnsi"/>
        </w:rPr>
        <w:t>h</w:t>
      </w:r>
      <w:r w:rsidRPr="00354351">
        <w:rPr>
          <w:rFonts w:asciiTheme="minorHAnsi" w:hAnsiTheme="minorHAnsi" w:cstheme="minorHAnsi"/>
        </w:rPr>
        <w:t>umidade, proporcionaram uma análise mais aprofundada das variações ao longo do tempo.</w:t>
      </w:r>
    </w:p>
    <w:p w14:paraId="70145EFC" w14:textId="71C25722" w:rsidR="00354351" w:rsidRPr="00354351" w:rsidRDefault="00354351" w:rsidP="00354351">
      <w:pPr>
        <w:ind w:firstLine="708"/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>A solução demonstrou ser capaz de atender aos objetivos propostos no projeto, como o controle automático do ar condicionado e da iluminação com base nas leituras dos sensores, a captura e exibição de imagens, e o armazenamento adequado dos dados em arquivos TXT.</w:t>
      </w:r>
    </w:p>
    <w:p w14:paraId="314398AC" w14:textId="47959535" w:rsidR="00354351" w:rsidRPr="00354351" w:rsidRDefault="00354351" w:rsidP="00354351">
      <w:pPr>
        <w:ind w:firstLine="708"/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>Embora a solução tenha alcançado os objetivos estabelecidos, algumas melhorias podem ser consideradas. Por exemplo, a implementação de recursos adicionais, como alertas por e-mail ou integração com outros sistemas de gestão de armazéns, poderia agregar valor ao projeto. Além disso, a segurança da solução e a proteção dos dados devem ser consideradas em futuras iterações, utilizando práticas como criptografia e autenticação adequadas.</w:t>
      </w:r>
    </w:p>
    <w:p w14:paraId="3070E23B" w14:textId="5089F4C9" w:rsidR="00354351" w:rsidRPr="00354351" w:rsidRDefault="00354351" w:rsidP="00354351">
      <w:pPr>
        <w:ind w:firstLine="708"/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t xml:space="preserve">No geral, a solução </w:t>
      </w:r>
      <w:proofErr w:type="spellStart"/>
      <w:r w:rsidRPr="00354351">
        <w:rPr>
          <w:rFonts w:asciiTheme="minorHAnsi" w:hAnsiTheme="minorHAnsi" w:cstheme="minorHAnsi"/>
        </w:rPr>
        <w:t>IoT</w:t>
      </w:r>
      <w:proofErr w:type="spellEnd"/>
      <w:r w:rsidRPr="00354351">
        <w:rPr>
          <w:rFonts w:asciiTheme="minorHAnsi" w:hAnsiTheme="minorHAnsi" w:cstheme="minorHAnsi"/>
        </w:rPr>
        <w:t xml:space="preserve"> desenvolvida para o </w:t>
      </w:r>
      <w:proofErr w:type="spellStart"/>
      <w:r w:rsidRPr="00354351">
        <w:rPr>
          <w:rFonts w:asciiTheme="minorHAnsi" w:hAnsiTheme="minorHAnsi" w:cstheme="minorHAnsi"/>
        </w:rPr>
        <w:t>Smart</w:t>
      </w:r>
      <w:proofErr w:type="spellEnd"/>
      <w:r w:rsidRPr="00354351">
        <w:rPr>
          <w:rFonts w:asciiTheme="minorHAnsi" w:hAnsiTheme="minorHAnsi" w:cstheme="minorHAnsi"/>
        </w:rPr>
        <w:t xml:space="preserve"> </w:t>
      </w:r>
      <w:proofErr w:type="spellStart"/>
      <w:r w:rsidRPr="00354351">
        <w:rPr>
          <w:rFonts w:asciiTheme="minorHAnsi" w:hAnsiTheme="minorHAnsi" w:cstheme="minorHAnsi"/>
        </w:rPr>
        <w:t>Warehouse</w:t>
      </w:r>
      <w:proofErr w:type="spellEnd"/>
      <w:r w:rsidRPr="00354351">
        <w:rPr>
          <w:rFonts w:asciiTheme="minorHAnsi" w:hAnsiTheme="minorHAnsi" w:cstheme="minorHAnsi"/>
        </w:rPr>
        <w:t xml:space="preserve"> demonstrou seu potencial para otimizar a gestão do armazém, fornecendo informações em tempo real e permitindo o controle eficiente dos atuadores com base nas condições ambientais. O projeto serviu como uma experiência prática para a aplicação de tecnologias de Internet e Internet das Coisas em um cenário real, contribuindo para a compreensão e aprimoramento desses conceitos.</w:t>
      </w:r>
    </w:p>
    <w:p w14:paraId="20C1A78A" w14:textId="77777777" w:rsidR="00C24814" w:rsidRDefault="00354351" w:rsidP="00354351">
      <w:pPr>
        <w:ind w:firstLine="360"/>
        <w:rPr>
          <w:rFonts w:asciiTheme="minorHAnsi" w:hAnsiTheme="minorHAnsi" w:cstheme="minorHAnsi"/>
        </w:rPr>
      </w:pPr>
      <w:r w:rsidRPr="00354351">
        <w:rPr>
          <w:rFonts w:asciiTheme="minorHAnsi" w:hAnsiTheme="minorHAnsi" w:cstheme="minorHAnsi"/>
        </w:rPr>
        <w:lastRenderedPageBreak/>
        <w:t xml:space="preserve">Em conclusão, o projeto atingiu seus objetivos ao criar uma solução </w:t>
      </w:r>
      <w:proofErr w:type="spellStart"/>
      <w:r w:rsidRPr="00354351">
        <w:rPr>
          <w:rFonts w:asciiTheme="minorHAnsi" w:hAnsiTheme="minorHAnsi" w:cstheme="minorHAnsi"/>
        </w:rPr>
        <w:t>IoT</w:t>
      </w:r>
      <w:proofErr w:type="spellEnd"/>
      <w:r w:rsidRPr="00354351">
        <w:rPr>
          <w:rFonts w:asciiTheme="minorHAnsi" w:hAnsiTheme="minorHAnsi" w:cstheme="minorHAnsi"/>
        </w:rPr>
        <w:t xml:space="preserve"> funcional e adequada para o gerenciamento de um </w:t>
      </w:r>
      <w:proofErr w:type="spellStart"/>
      <w:r w:rsidRPr="00354351">
        <w:rPr>
          <w:rFonts w:asciiTheme="minorHAnsi" w:hAnsiTheme="minorHAnsi" w:cstheme="minorHAnsi"/>
        </w:rPr>
        <w:t>Smart</w:t>
      </w:r>
      <w:proofErr w:type="spellEnd"/>
      <w:r w:rsidRPr="00354351">
        <w:rPr>
          <w:rFonts w:asciiTheme="minorHAnsi" w:hAnsiTheme="minorHAnsi" w:cstheme="minorHAnsi"/>
        </w:rPr>
        <w:t xml:space="preserve"> </w:t>
      </w:r>
      <w:proofErr w:type="spellStart"/>
      <w:r w:rsidRPr="00354351">
        <w:rPr>
          <w:rFonts w:asciiTheme="minorHAnsi" w:hAnsiTheme="minorHAnsi" w:cstheme="minorHAnsi"/>
        </w:rPr>
        <w:t>Warehouse</w:t>
      </w:r>
      <w:proofErr w:type="spellEnd"/>
      <w:r w:rsidRPr="00354351">
        <w:rPr>
          <w:rFonts w:asciiTheme="minorHAnsi" w:hAnsiTheme="minorHAnsi" w:cstheme="minorHAnsi"/>
        </w:rPr>
        <w:t>, oferecendo um ambiente inteligente, eficiente e automatizado para o armazenamento de produtos.</w:t>
      </w:r>
    </w:p>
    <w:p w14:paraId="351861CD" w14:textId="77777777" w:rsidR="00C24814" w:rsidRDefault="00C24814" w:rsidP="00354351">
      <w:pPr>
        <w:ind w:firstLine="360"/>
        <w:rPr>
          <w:rFonts w:asciiTheme="minorHAnsi" w:hAnsiTheme="minorHAnsi" w:cstheme="minorHAnsi"/>
        </w:rPr>
      </w:pPr>
    </w:p>
    <w:p w14:paraId="73462F78" w14:textId="40B1BD7E" w:rsidR="00407AFA" w:rsidRDefault="00407AFA" w:rsidP="00407AF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DBF53CA" wp14:editId="335B6F94">
            <wp:extent cx="5640007" cy="2925161"/>
            <wp:effectExtent l="0" t="0" r="0" b="8890"/>
            <wp:docPr id="1801596027" name="Picture 1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96027" name="Picture 13" descr="A screenshot of a computer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107" cy="29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BE50" w14:textId="1EF0A3A8" w:rsidR="00C24814" w:rsidRDefault="00C24814" w:rsidP="00C24814">
      <w:pPr>
        <w:pStyle w:val="Caption"/>
      </w:pPr>
      <w:r w:rsidRPr="00B03A4D">
        <w:t xml:space="preserve">Figura </w:t>
      </w:r>
      <w:r w:rsidR="00793FA9">
        <w:t>9</w:t>
      </w:r>
      <w:r w:rsidRPr="00B03A4D">
        <w:t xml:space="preserve"> </w:t>
      </w:r>
      <w:r>
        <w:t>–</w:t>
      </w:r>
      <w:r w:rsidRPr="00B03A4D">
        <w:t xml:space="preserve"> </w:t>
      </w:r>
      <w:r>
        <w:t>Histórico de imagens capturadas</w:t>
      </w:r>
    </w:p>
    <w:p w14:paraId="0BDEF0DD" w14:textId="404513E0" w:rsidR="00611AAD" w:rsidRPr="00B03A4D" w:rsidRDefault="00611AAD" w:rsidP="00354351">
      <w:pPr>
        <w:ind w:firstLine="360"/>
        <w:rPr>
          <w:rFonts w:asciiTheme="minorHAnsi" w:hAnsiTheme="minorHAnsi" w:cstheme="minorHAnsi"/>
        </w:rPr>
      </w:pPr>
      <w:r w:rsidRPr="00B03A4D">
        <w:rPr>
          <w:rFonts w:asciiTheme="minorHAnsi" w:hAnsiTheme="minorHAnsi" w:cstheme="minorHAnsi"/>
        </w:rPr>
        <w:br w:type="page"/>
      </w:r>
    </w:p>
    <w:p w14:paraId="0BDEF0DE" w14:textId="74A50413" w:rsidR="00DD743C" w:rsidRPr="00B03A4D" w:rsidRDefault="00AF145D" w:rsidP="00D874A7">
      <w:pPr>
        <w:pStyle w:val="Heading1"/>
        <w:jc w:val="both"/>
        <w:rPr>
          <w:rFonts w:asciiTheme="minorHAnsi" w:hAnsiTheme="minorHAnsi" w:cstheme="minorHAnsi"/>
        </w:rPr>
      </w:pPr>
      <w:bookmarkStart w:id="20" w:name="_Toc135735468"/>
      <w:r w:rsidRPr="00B03A4D">
        <w:rPr>
          <w:rFonts w:asciiTheme="minorHAnsi" w:hAnsiTheme="minorHAnsi" w:cstheme="minorHAnsi"/>
        </w:rPr>
        <w:lastRenderedPageBreak/>
        <w:t>Bibliogr</w:t>
      </w:r>
      <w:r w:rsidR="002B2094" w:rsidRPr="00B03A4D">
        <w:rPr>
          <w:rFonts w:asciiTheme="minorHAnsi" w:hAnsiTheme="minorHAnsi" w:cstheme="minorHAnsi"/>
        </w:rPr>
        <w:t>a</w:t>
      </w:r>
      <w:r w:rsidRPr="00B03A4D">
        <w:rPr>
          <w:rFonts w:asciiTheme="minorHAnsi" w:hAnsiTheme="minorHAnsi" w:cstheme="minorHAnsi"/>
        </w:rPr>
        <w:t>fia</w:t>
      </w:r>
      <w:bookmarkEnd w:id="20"/>
    </w:p>
    <w:p w14:paraId="6CB68AE3" w14:textId="50F8B4EE" w:rsidR="00354351" w:rsidRPr="00E613B6" w:rsidRDefault="00E613B6" w:rsidP="00442492">
      <w:pPr>
        <w:pStyle w:val="ListParagraph"/>
        <w:numPr>
          <w:ilvl w:val="0"/>
          <w:numId w:val="46"/>
        </w:numPr>
        <w:rPr>
          <w:rFonts w:asciiTheme="minorHAnsi" w:hAnsiTheme="minorHAnsi" w:cstheme="minorHAnsi"/>
        </w:rPr>
      </w:pPr>
      <w:r w:rsidRPr="00E613B6">
        <w:rPr>
          <w:rFonts w:asciiTheme="minorHAnsi" w:hAnsiTheme="minorHAnsi" w:cstheme="minorHAnsi"/>
        </w:rPr>
        <w:t>Slides Teóricos da Unidade C</w:t>
      </w:r>
      <w:r>
        <w:rPr>
          <w:rFonts w:asciiTheme="minorHAnsi" w:hAnsiTheme="minorHAnsi" w:cstheme="minorHAnsi"/>
        </w:rPr>
        <w:t>urricular de Tecnologias de Internet da Escola Superior de Tecnologia e Gestão</w:t>
      </w:r>
    </w:p>
    <w:p w14:paraId="03BA3384" w14:textId="2D57C4BE" w:rsidR="00354351" w:rsidRPr="00E613B6" w:rsidRDefault="00E613B6" w:rsidP="00354351">
      <w:pPr>
        <w:pStyle w:val="ListParagraph"/>
        <w:numPr>
          <w:ilvl w:val="0"/>
          <w:numId w:val="46"/>
        </w:numPr>
        <w:rPr>
          <w:rFonts w:asciiTheme="minorHAnsi" w:hAnsiTheme="minorHAnsi" w:cstheme="minorHAnsi"/>
        </w:rPr>
      </w:pPr>
      <w:r w:rsidRPr="00E613B6">
        <w:rPr>
          <w:rFonts w:asciiTheme="minorHAnsi" w:hAnsiTheme="minorHAnsi" w:cstheme="minorHAnsi"/>
        </w:rPr>
        <w:t xml:space="preserve">Laboratórios Práticos </w:t>
      </w:r>
      <w:r w:rsidRPr="00E613B6">
        <w:rPr>
          <w:rFonts w:asciiTheme="minorHAnsi" w:hAnsiTheme="minorHAnsi" w:cstheme="minorHAnsi"/>
        </w:rPr>
        <w:t>da Unidade C</w:t>
      </w:r>
      <w:r>
        <w:rPr>
          <w:rFonts w:asciiTheme="minorHAnsi" w:hAnsiTheme="minorHAnsi" w:cstheme="minorHAnsi"/>
        </w:rPr>
        <w:t>urricular de Tecnologias de Internet da Escola Superior de Tecnologia e Gestão</w:t>
      </w:r>
    </w:p>
    <w:p w14:paraId="58A26337" w14:textId="1814636D" w:rsidR="00E613B6" w:rsidRPr="00801D37" w:rsidRDefault="00E613B6" w:rsidP="00E613B6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lang w:val="en-US"/>
        </w:rPr>
      </w:pPr>
      <w:r w:rsidRPr="00354351">
        <w:rPr>
          <w:rFonts w:asciiTheme="minorHAnsi" w:hAnsiTheme="minorHAnsi" w:cstheme="minorHAnsi"/>
          <w:lang w:val="en-US"/>
        </w:rPr>
        <w:t xml:space="preserve">W3Schools. (2021). </w:t>
      </w:r>
      <w:r>
        <w:rPr>
          <w:rFonts w:asciiTheme="minorHAnsi" w:hAnsiTheme="minorHAnsi" w:cstheme="minorHAnsi"/>
          <w:lang w:val="en-US"/>
        </w:rPr>
        <w:t>PHP Tutorial</w:t>
      </w:r>
      <w:r w:rsidRPr="00354351">
        <w:rPr>
          <w:rFonts w:asciiTheme="minorHAnsi" w:hAnsiTheme="minorHAnsi" w:cstheme="minorHAnsi"/>
          <w:lang w:val="en-US"/>
        </w:rPr>
        <w:t xml:space="preserve">. Retrieved from </w:t>
      </w:r>
      <w:r>
        <w:rPr>
          <w:rFonts w:asciiTheme="minorHAnsi" w:hAnsiTheme="minorHAnsi" w:cstheme="minorHAnsi"/>
          <w:lang w:val="en-US"/>
        </w:rPr>
        <w:t>ht</w:t>
      </w:r>
      <w:r w:rsidRPr="00E613B6">
        <w:rPr>
          <w:rFonts w:asciiTheme="minorHAnsi" w:hAnsiTheme="minorHAnsi" w:cstheme="minorHAnsi"/>
          <w:lang w:val="en-US"/>
        </w:rPr>
        <w:t>tps://www.w3schools.com/php/.</w:t>
      </w:r>
    </w:p>
    <w:p w14:paraId="34A8FEBB" w14:textId="41F237BB" w:rsidR="00354351" w:rsidRDefault="00E613B6" w:rsidP="00354351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Bootstrap. Retrieved from </w:t>
      </w:r>
      <w:r w:rsidRPr="00E613B6">
        <w:rPr>
          <w:rFonts w:asciiTheme="minorHAnsi" w:hAnsiTheme="minorHAnsi" w:cstheme="minorHAnsi"/>
          <w:lang w:val="en-US"/>
        </w:rPr>
        <w:t>https://getbootstrap.com/docs/5.3/getting-started/introduction/.</w:t>
      </w:r>
    </w:p>
    <w:p w14:paraId="774B9AF5" w14:textId="1EB11AAC" w:rsidR="00354351" w:rsidRDefault="00E613B6" w:rsidP="00354351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Google – Search engine for solutions </w:t>
      </w:r>
      <w:r w:rsidRPr="00E613B6">
        <w:rPr>
          <w:rFonts w:asciiTheme="minorHAnsi" w:hAnsiTheme="minorHAnsi" w:cstheme="minorHAnsi"/>
          <w:lang w:val="en-US"/>
        </w:rPr>
        <w:t>https://www.google.com/</w:t>
      </w:r>
    </w:p>
    <w:p w14:paraId="1E7F2087" w14:textId="7A352685" w:rsidR="00354351" w:rsidRPr="00354351" w:rsidRDefault="00E613B6" w:rsidP="00354351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lang w:val="en-US"/>
        </w:rPr>
      </w:pPr>
      <w:r w:rsidRPr="00E613B6">
        <w:rPr>
          <w:rFonts w:asciiTheme="minorHAnsi" w:hAnsiTheme="minorHAnsi" w:cstheme="minorHAnsi"/>
          <w:lang w:val="en-US"/>
        </w:rPr>
        <w:t xml:space="preserve">Chat GPT – Retrieved from </w:t>
      </w:r>
      <w:proofErr w:type="gramStart"/>
      <w:r w:rsidRPr="00E613B6">
        <w:rPr>
          <w:rFonts w:asciiTheme="minorHAnsi" w:hAnsiTheme="minorHAnsi" w:cstheme="minorHAnsi"/>
          <w:lang w:val="en-US"/>
        </w:rPr>
        <w:t>https://openai.com/blog/chatgpt</w:t>
      </w:r>
      <w:proofErr w:type="gramEnd"/>
    </w:p>
    <w:p w14:paraId="335E974A" w14:textId="6A1010CF" w:rsidR="00354351" w:rsidRDefault="00354351" w:rsidP="00354351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lang w:val="en-US"/>
        </w:rPr>
      </w:pPr>
      <w:r w:rsidRPr="00354351">
        <w:rPr>
          <w:rFonts w:asciiTheme="minorHAnsi" w:hAnsiTheme="minorHAnsi" w:cstheme="minorHAnsi"/>
          <w:lang w:val="en-US"/>
        </w:rPr>
        <w:t xml:space="preserve">Raspberry Pi Foundation. (2021). Raspberry Pi. Retrieved from </w:t>
      </w:r>
      <w:hyperlink r:id="rId22" w:history="1">
        <w:r w:rsidRPr="0093633B">
          <w:rPr>
            <w:rStyle w:val="Hyperlink"/>
            <w:rFonts w:asciiTheme="minorHAnsi" w:hAnsiTheme="minorHAnsi" w:cstheme="minorHAnsi"/>
            <w:lang w:val="en-US"/>
          </w:rPr>
          <w:t>https://www.raspberrypi.org/</w:t>
        </w:r>
      </w:hyperlink>
    </w:p>
    <w:p w14:paraId="1941471A" w14:textId="4B609CEF" w:rsidR="00354351" w:rsidRDefault="00354351" w:rsidP="00354351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lang w:val="en-US"/>
        </w:rPr>
      </w:pPr>
      <w:r w:rsidRPr="00354351">
        <w:rPr>
          <w:rFonts w:asciiTheme="minorHAnsi" w:hAnsiTheme="minorHAnsi" w:cstheme="minorHAnsi"/>
          <w:lang w:val="en-US"/>
        </w:rPr>
        <w:t xml:space="preserve">Arduino. (2021). Arduino. Retrieved from </w:t>
      </w:r>
      <w:hyperlink r:id="rId23" w:history="1">
        <w:r w:rsidRPr="0093633B">
          <w:rPr>
            <w:rStyle w:val="Hyperlink"/>
            <w:rFonts w:asciiTheme="minorHAnsi" w:hAnsiTheme="minorHAnsi" w:cstheme="minorHAnsi"/>
            <w:lang w:val="en-US"/>
          </w:rPr>
          <w:t>https://www.arduino.cc/</w:t>
        </w:r>
      </w:hyperlink>
    </w:p>
    <w:p w14:paraId="0BDEF0EC" w14:textId="6662BAFC" w:rsidR="00DD743C" w:rsidRPr="00801D37" w:rsidRDefault="00354351" w:rsidP="00801D37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lang w:val="en-US"/>
        </w:rPr>
      </w:pPr>
      <w:r w:rsidRPr="00354351">
        <w:rPr>
          <w:rFonts w:asciiTheme="minorHAnsi" w:hAnsiTheme="minorHAnsi" w:cstheme="minorHAnsi"/>
          <w:lang w:val="en-US"/>
        </w:rPr>
        <w:t xml:space="preserve">W3Schools. (2021). JavaScript Charts &amp; Graphs. Retrieved from </w:t>
      </w:r>
      <w:proofErr w:type="gramStart"/>
      <w:r w:rsidRPr="00354351">
        <w:rPr>
          <w:rFonts w:asciiTheme="minorHAnsi" w:hAnsiTheme="minorHAnsi" w:cstheme="minorHAnsi"/>
          <w:lang w:val="en-US"/>
        </w:rPr>
        <w:t>https://www.w3schools.com/js/js_charting.asp</w:t>
      </w:r>
      <w:bookmarkEnd w:id="17"/>
      <w:proofErr w:type="gramEnd"/>
    </w:p>
    <w:sectPr w:rsidR="00DD743C" w:rsidRPr="00801D37" w:rsidSect="004D6CD1">
      <w:headerReference w:type="even" r:id="rId24"/>
      <w:headerReference w:type="default" r:id="rId25"/>
      <w:footerReference w:type="default" r:id="rId26"/>
      <w:type w:val="continuous"/>
      <w:pgSz w:w="11906" w:h="16838" w:code="9"/>
      <w:pgMar w:top="1620" w:right="1411" w:bottom="1710" w:left="1699" w:header="706" w:footer="61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3E633" w14:textId="77777777" w:rsidR="00BC0BB2" w:rsidRDefault="00BC0BB2" w:rsidP="00DD743C">
      <w:pPr>
        <w:spacing w:after="0" w:line="240" w:lineRule="auto"/>
      </w:pPr>
      <w:r>
        <w:separator/>
      </w:r>
    </w:p>
  </w:endnote>
  <w:endnote w:type="continuationSeparator" w:id="0">
    <w:p w14:paraId="03025EAB" w14:textId="77777777" w:rsidR="00BC0BB2" w:rsidRDefault="00BC0BB2" w:rsidP="00DD743C">
      <w:pPr>
        <w:spacing w:after="0" w:line="240" w:lineRule="auto"/>
      </w:pPr>
      <w:r>
        <w:continuationSeparator/>
      </w:r>
    </w:p>
  </w:endnote>
  <w:endnote w:type="continuationNotice" w:id="1">
    <w:p w14:paraId="65DD5D2D" w14:textId="77777777" w:rsidR="00BC0BB2" w:rsidRDefault="00BC0B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0" w14:textId="77777777" w:rsidR="00B05A1F" w:rsidRPr="00B86C21" w:rsidRDefault="00B05A1F" w:rsidP="00B86C21">
    <w:pPr>
      <w:pStyle w:val="Footer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3" w14:textId="77777777" w:rsidR="00B05A1F" w:rsidRPr="00501EFA" w:rsidRDefault="00B05A1F" w:rsidP="00501EFA">
    <w:pPr>
      <w:pStyle w:val="Footer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992F5" w14:textId="77777777" w:rsidR="00BC0BB2" w:rsidRDefault="00BC0BB2" w:rsidP="00DD743C">
      <w:pPr>
        <w:spacing w:after="0" w:line="240" w:lineRule="auto"/>
      </w:pPr>
      <w:r>
        <w:separator/>
      </w:r>
    </w:p>
  </w:footnote>
  <w:footnote w:type="continuationSeparator" w:id="0">
    <w:p w14:paraId="7482BFAE" w14:textId="77777777" w:rsidR="00BC0BB2" w:rsidRDefault="00BC0BB2" w:rsidP="00DD743C">
      <w:pPr>
        <w:spacing w:after="0" w:line="240" w:lineRule="auto"/>
      </w:pPr>
      <w:r>
        <w:continuationSeparator/>
      </w:r>
    </w:p>
  </w:footnote>
  <w:footnote w:type="continuationNotice" w:id="1">
    <w:p w14:paraId="477DF5AC" w14:textId="77777777" w:rsidR="00BC0BB2" w:rsidRDefault="00BC0B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1" w14:textId="77777777" w:rsidR="00B05A1F" w:rsidRPr="00501EFA" w:rsidRDefault="00B05A1F" w:rsidP="00501EFA">
    <w:pPr>
      <w:pStyle w:val="Header"/>
      <w:pBdr>
        <w:bottom w:val="single" w:sz="4" w:space="1" w:color="auto"/>
      </w:pBdr>
      <w:spacing w:after="12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F102" w14:textId="588B1001" w:rsidR="00B05A1F" w:rsidRPr="00501EFA" w:rsidRDefault="00DB2A98" w:rsidP="00FE277C">
    <w:pPr>
      <w:pStyle w:val="Header"/>
      <w:pBdr>
        <w:bottom w:val="single" w:sz="4" w:space="1" w:color="auto"/>
      </w:pBdr>
      <w:tabs>
        <w:tab w:val="clear" w:pos="8504"/>
      </w:tabs>
      <w:spacing w:after="120" w:line="360" w:lineRule="auto"/>
      <w:jc w:val="right"/>
      <w:rPr>
        <w:sz w:val="20"/>
      </w:rPr>
    </w:pPr>
    <w:r>
      <w:rPr>
        <w:sz w:val="20"/>
      </w:rPr>
      <w:t>T</w:t>
    </w:r>
    <w:r w:rsidR="00B05A1F">
      <w:rPr>
        <w:sz w:val="20"/>
      </w:rPr>
      <w:t>rabalho de projeto</w:t>
    </w:r>
    <w:r>
      <w:rPr>
        <w:sz w:val="20"/>
      </w:rPr>
      <w:t xml:space="preserve"> da unidade curricular de Tecnologias de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D90"/>
    <w:multiLevelType w:val="hybridMultilevel"/>
    <w:tmpl w:val="9D1CD22E"/>
    <w:lvl w:ilvl="0" w:tplc="574C956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B0AF5"/>
    <w:multiLevelType w:val="hybridMultilevel"/>
    <w:tmpl w:val="2A882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92A9E"/>
    <w:multiLevelType w:val="hybridMultilevel"/>
    <w:tmpl w:val="8AC08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1D200EE6"/>
    <w:multiLevelType w:val="hybridMultilevel"/>
    <w:tmpl w:val="F1BC531E"/>
    <w:lvl w:ilvl="0" w:tplc="BAFE53A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C6DF3"/>
    <w:multiLevelType w:val="hybridMultilevel"/>
    <w:tmpl w:val="618A570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E52486"/>
    <w:multiLevelType w:val="hybridMultilevel"/>
    <w:tmpl w:val="0920871E"/>
    <w:lvl w:ilvl="0" w:tplc="2E3C361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BB623C4"/>
    <w:multiLevelType w:val="hybridMultilevel"/>
    <w:tmpl w:val="C1EE81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32B7587A"/>
    <w:multiLevelType w:val="hybridMultilevel"/>
    <w:tmpl w:val="AC92FDC8"/>
    <w:lvl w:ilvl="0" w:tplc="A6A69D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38D33323"/>
    <w:multiLevelType w:val="multilevel"/>
    <w:tmpl w:val="2BDAC150"/>
    <w:lvl w:ilvl="0">
      <w:start w:val="1"/>
      <w:numFmt w:val="decimal"/>
      <w:pStyle w:val="Heading1"/>
      <w:lvlText w:val="%1."/>
      <w:lvlJc w:val="left"/>
      <w:pPr>
        <w:ind w:left="489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CD43FA7"/>
    <w:multiLevelType w:val="hybridMultilevel"/>
    <w:tmpl w:val="D040C226"/>
    <w:lvl w:ilvl="0" w:tplc="FBC6A0A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 w15:restartNumberingAfterBreak="0">
    <w:nsid w:val="48B63E94"/>
    <w:multiLevelType w:val="hybridMultilevel"/>
    <w:tmpl w:val="0B46E7A0"/>
    <w:lvl w:ilvl="0" w:tplc="0522595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9" w15:restartNumberingAfterBreak="0">
    <w:nsid w:val="4EC937C9"/>
    <w:multiLevelType w:val="hybridMultilevel"/>
    <w:tmpl w:val="610EAB5E"/>
    <w:lvl w:ilvl="0" w:tplc="3E58490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D6368"/>
    <w:multiLevelType w:val="hybridMultilevel"/>
    <w:tmpl w:val="5CEA0A0A"/>
    <w:lvl w:ilvl="0" w:tplc="04090019">
      <w:start w:val="1"/>
      <w:numFmt w:val="lowerLetter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3" w15:restartNumberingAfterBreak="0">
    <w:nsid w:val="57690D23"/>
    <w:multiLevelType w:val="hybridMultilevel"/>
    <w:tmpl w:val="1D046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0B00BD2"/>
    <w:multiLevelType w:val="hybridMultilevel"/>
    <w:tmpl w:val="6708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A3757E"/>
    <w:multiLevelType w:val="hybridMultilevel"/>
    <w:tmpl w:val="A4D87626"/>
    <w:lvl w:ilvl="0" w:tplc="03CE3E5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8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2" w15:restartNumberingAfterBreak="0">
    <w:nsid w:val="70D57CAD"/>
    <w:multiLevelType w:val="hybridMultilevel"/>
    <w:tmpl w:val="379A903E"/>
    <w:lvl w:ilvl="0" w:tplc="C9C62FD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3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91315561">
    <w:abstractNumId w:val="39"/>
  </w:num>
  <w:num w:numId="2" w16cid:durableId="386880752">
    <w:abstractNumId w:val="5"/>
  </w:num>
  <w:num w:numId="3" w16cid:durableId="902716939">
    <w:abstractNumId w:val="3"/>
  </w:num>
  <w:num w:numId="4" w16cid:durableId="376659408">
    <w:abstractNumId w:val="11"/>
  </w:num>
  <w:num w:numId="5" w16cid:durableId="1834490082">
    <w:abstractNumId w:val="30"/>
  </w:num>
  <w:num w:numId="6" w16cid:durableId="475339809">
    <w:abstractNumId w:val="1"/>
  </w:num>
  <w:num w:numId="7" w16cid:durableId="1869757057">
    <w:abstractNumId w:val="40"/>
  </w:num>
  <w:num w:numId="8" w16cid:durableId="293415605">
    <w:abstractNumId w:val="15"/>
  </w:num>
  <w:num w:numId="9" w16cid:durableId="1181971544">
    <w:abstractNumId w:val="43"/>
  </w:num>
  <w:num w:numId="10" w16cid:durableId="1976059821">
    <w:abstractNumId w:val="0"/>
  </w:num>
  <w:num w:numId="11" w16cid:durableId="152986606">
    <w:abstractNumId w:val="32"/>
  </w:num>
  <w:num w:numId="12" w16cid:durableId="1733305417">
    <w:abstractNumId w:val="18"/>
  </w:num>
  <w:num w:numId="13" w16cid:durableId="1639648241">
    <w:abstractNumId w:val="22"/>
  </w:num>
  <w:num w:numId="14" w16cid:durableId="116678752">
    <w:abstractNumId w:val="7"/>
  </w:num>
  <w:num w:numId="15" w16cid:durableId="1621951763">
    <w:abstractNumId w:val="22"/>
  </w:num>
  <w:num w:numId="16" w16cid:durableId="1243225160">
    <w:abstractNumId w:val="37"/>
  </w:num>
  <w:num w:numId="17" w16cid:durableId="81755243">
    <w:abstractNumId w:val="20"/>
  </w:num>
  <w:num w:numId="18" w16cid:durableId="1082722377">
    <w:abstractNumId w:val="27"/>
  </w:num>
  <w:num w:numId="19" w16cid:durableId="2103716523">
    <w:abstractNumId w:val="21"/>
  </w:num>
  <w:num w:numId="20" w16cid:durableId="1022822842">
    <w:abstractNumId w:val="25"/>
  </w:num>
  <w:num w:numId="21" w16cid:durableId="2014720891">
    <w:abstractNumId w:val="28"/>
  </w:num>
  <w:num w:numId="22" w16cid:durableId="1648584536">
    <w:abstractNumId w:val="41"/>
  </w:num>
  <w:num w:numId="23" w16cid:durableId="1428424227">
    <w:abstractNumId w:val="26"/>
  </w:num>
  <w:num w:numId="24" w16cid:durableId="1998798216">
    <w:abstractNumId w:val="34"/>
  </w:num>
  <w:num w:numId="25" w16cid:durableId="549539356">
    <w:abstractNumId w:val="16"/>
  </w:num>
  <w:num w:numId="26" w16cid:durableId="1520972502">
    <w:abstractNumId w:val="2"/>
  </w:num>
  <w:num w:numId="27" w16cid:durableId="1981568683">
    <w:abstractNumId w:val="9"/>
  </w:num>
  <w:num w:numId="28" w16cid:durableId="1475367911">
    <w:abstractNumId w:val="22"/>
  </w:num>
  <w:num w:numId="29" w16cid:durableId="853688158">
    <w:abstractNumId w:val="38"/>
  </w:num>
  <w:num w:numId="30" w16cid:durableId="1083915016">
    <w:abstractNumId w:val="17"/>
  </w:num>
  <w:num w:numId="31" w16cid:durableId="790831266">
    <w:abstractNumId w:val="14"/>
  </w:num>
  <w:num w:numId="32" w16cid:durableId="382217629">
    <w:abstractNumId w:val="33"/>
  </w:num>
  <w:num w:numId="33" w16cid:durableId="1527449701">
    <w:abstractNumId w:val="8"/>
  </w:num>
  <w:num w:numId="34" w16cid:durableId="1360669448">
    <w:abstractNumId w:val="23"/>
  </w:num>
  <w:num w:numId="35" w16cid:durableId="662901379">
    <w:abstractNumId w:val="19"/>
  </w:num>
  <w:num w:numId="36" w16cid:durableId="140855361">
    <w:abstractNumId w:val="4"/>
  </w:num>
  <w:num w:numId="37" w16cid:durableId="1730299388">
    <w:abstractNumId w:val="29"/>
  </w:num>
  <w:num w:numId="38" w16cid:durableId="145627461">
    <w:abstractNumId w:val="35"/>
  </w:num>
  <w:num w:numId="39" w16cid:durableId="557280519">
    <w:abstractNumId w:val="36"/>
  </w:num>
  <w:num w:numId="40" w16cid:durableId="1583415848">
    <w:abstractNumId w:val="10"/>
  </w:num>
  <w:num w:numId="41" w16cid:durableId="961109495">
    <w:abstractNumId w:val="13"/>
  </w:num>
  <w:num w:numId="42" w16cid:durableId="1206482828">
    <w:abstractNumId w:val="24"/>
  </w:num>
  <w:num w:numId="43" w16cid:durableId="1177186372">
    <w:abstractNumId w:val="31"/>
  </w:num>
  <w:num w:numId="44" w16cid:durableId="1125581841">
    <w:abstractNumId w:val="12"/>
  </w:num>
  <w:num w:numId="45" w16cid:durableId="2072073925">
    <w:abstractNumId w:val="6"/>
  </w:num>
  <w:num w:numId="46" w16cid:durableId="205207177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23E4B"/>
    <w:rsid w:val="00027434"/>
    <w:rsid w:val="00035B8A"/>
    <w:rsid w:val="00035D70"/>
    <w:rsid w:val="00057094"/>
    <w:rsid w:val="00064E27"/>
    <w:rsid w:val="000828D5"/>
    <w:rsid w:val="000A58D2"/>
    <w:rsid w:val="000A7134"/>
    <w:rsid w:val="000B451B"/>
    <w:rsid w:val="000E03AD"/>
    <w:rsid w:val="000E40EB"/>
    <w:rsid w:val="000F05CE"/>
    <w:rsid w:val="000F0CEE"/>
    <w:rsid w:val="000F67CE"/>
    <w:rsid w:val="00104860"/>
    <w:rsid w:val="001107A2"/>
    <w:rsid w:val="0014653E"/>
    <w:rsid w:val="00151D61"/>
    <w:rsid w:val="00161392"/>
    <w:rsid w:val="00164427"/>
    <w:rsid w:val="0018015A"/>
    <w:rsid w:val="00192BFB"/>
    <w:rsid w:val="001960A4"/>
    <w:rsid w:val="00196C1D"/>
    <w:rsid w:val="001A3FE6"/>
    <w:rsid w:val="001A59C0"/>
    <w:rsid w:val="001B10CA"/>
    <w:rsid w:val="001B5848"/>
    <w:rsid w:val="001C5569"/>
    <w:rsid w:val="001E219C"/>
    <w:rsid w:val="001E2E62"/>
    <w:rsid w:val="001E6411"/>
    <w:rsid w:val="00200A9A"/>
    <w:rsid w:val="00203430"/>
    <w:rsid w:val="0020515F"/>
    <w:rsid w:val="00223991"/>
    <w:rsid w:val="00226F75"/>
    <w:rsid w:val="00234D7E"/>
    <w:rsid w:val="00240A17"/>
    <w:rsid w:val="00243CC9"/>
    <w:rsid w:val="00244599"/>
    <w:rsid w:val="00247305"/>
    <w:rsid w:val="00252396"/>
    <w:rsid w:val="00264498"/>
    <w:rsid w:val="00272479"/>
    <w:rsid w:val="00272F6D"/>
    <w:rsid w:val="0028678B"/>
    <w:rsid w:val="002A7422"/>
    <w:rsid w:val="002B2094"/>
    <w:rsid w:val="002B7E87"/>
    <w:rsid w:val="002D2702"/>
    <w:rsid w:val="003120CC"/>
    <w:rsid w:val="00320495"/>
    <w:rsid w:val="00344DBF"/>
    <w:rsid w:val="00354351"/>
    <w:rsid w:val="0037028F"/>
    <w:rsid w:val="00392593"/>
    <w:rsid w:val="003B27EB"/>
    <w:rsid w:val="003C0F92"/>
    <w:rsid w:val="003C16E1"/>
    <w:rsid w:val="003E2917"/>
    <w:rsid w:val="003E3493"/>
    <w:rsid w:val="003E39BB"/>
    <w:rsid w:val="003F0D85"/>
    <w:rsid w:val="00407AFA"/>
    <w:rsid w:val="00421C84"/>
    <w:rsid w:val="004234F8"/>
    <w:rsid w:val="00432AFE"/>
    <w:rsid w:val="004540EF"/>
    <w:rsid w:val="00457D62"/>
    <w:rsid w:val="00461FF9"/>
    <w:rsid w:val="004653B9"/>
    <w:rsid w:val="0046551D"/>
    <w:rsid w:val="0046575D"/>
    <w:rsid w:val="00490909"/>
    <w:rsid w:val="00495B76"/>
    <w:rsid w:val="00496337"/>
    <w:rsid w:val="00496A0D"/>
    <w:rsid w:val="004B2636"/>
    <w:rsid w:val="004D6CD1"/>
    <w:rsid w:val="004E423E"/>
    <w:rsid w:val="00501EFA"/>
    <w:rsid w:val="00507141"/>
    <w:rsid w:val="00510BD7"/>
    <w:rsid w:val="0052198F"/>
    <w:rsid w:val="00535D7F"/>
    <w:rsid w:val="00536814"/>
    <w:rsid w:val="005515FC"/>
    <w:rsid w:val="00563F29"/>
    <w:rsid w:val="00565F76"/>
    <w:rsid w:val="00570BF9"/>
    <w:rsid w:val="005748BC"/>
    <w:rsid w:val="00583A95"/>
    <w:rsid w:val="0058668D"/>
    <w:rsid w:val="00587014"/>
    <w:rsid w:val="005A0547"/>
    <w:rsid w:val="005A32AF"/>
    <w:rsid w:val="005B50AC"/>
    <w:rsid w:val="005C5016"/>
    <w:rsid w:val="005E2874"/>
    <w:rsid w:val="005E3356"/>
    <w:rsid w:val="006000CF"/>
    <w:rsid w:val="00601BB3"/>
    <w:rsid w:val="00611AAD"/>
    <w:rsid w:val="00613120"/>
    <w:rsid w:val="00615B76"/>
    <w:rsid w:val="00616F4C"/>
    <w:rsid w:val="00623ED9"/>
    <w:rsid w:val="00631C55"/>
    <w:rsid w:val="00632B09"/>
    <w:rsid w:val="00635BA1"/>
    <w:rsid w:val="00635EE1"/>
    <w:rsid w:val="00644163"/>
    <w:rsid w:val="00647E0D"/>
    <w:rsid w:val="00655824"/>
    <w:rsid w:val="00664061"/>
    <w:rsid w:val="006667A2"/>
    <w:rsid w:val="00672B98"/>
    <w:rsid w:val="00686B56"/>
    <w:rsid w:val="006932D9"/>
    <w:rsid w:val="0069745B"/>
    <w:rsid w:val="006C1377"/>
    <w:rsid w:val="006D13CF"/>
    <w:rsid w:val="006D7381"/>
    <w:rsid w:val="006E0A5A"/>
    <w:rsid w:val="006F0431"/>
    <w:rsid w:val="006F539A"/>
    <w:rsid w:val="00710186"/>
    <w:rsid w:val="0072396E"/>
    <w:rsid w:val="007330C5"/>
    <w:rsid w:val="00734FEA"/>
    <w:rsid w:val="00735E44"/>
    <w:rsid w:val="00746A34"/>
    <w:rsid w:val="00755D8B"/>
    <w:rsid w:val="00774FC8"/>
    <w:rsid w:val="0078387F"/>
    <w:rsid w:val="0078687B"/>
    <w:rsid w:val="00786C44"/>
    <w:rsid w:val="00793FA9"/>
    <w:rsid w:val="00794E4F"/>
    <w:rsid w:val="007A5763"/>
    <w:rsid w:val="007A5CFA"/>
    <w:rsid w:val="007B1DA8"/>
    <w:rsid w:val="007E5F13"/>
    <w:rsid w:val="007E7006"/>
    <w:rsid w:val="007F15F3"/>
    <w:rsid w:val="007F24B8"/>
    <w:rsid w:val="00800D80"/>
    <w:rsid w:val="00801D37"/>
    <w:rsid w:val="00802EAE"/>
    <w:rsid w:val="00803CC7"/>
    <w:rsid w:val="008044A2"/>
    <w:rsid w:val="0082242C"/>
    <w:rsid w:val="00863EAA"/>
    <w:rsid w:val="00886CB2"/>
    <w:rsid w:val="00890947"/>
    <w:rsid w:val="00891007"/>
    <w:rsid w:val="008948AD"/>
    <w:rsid w:val="008A0655"/>
    <w:rsid w:val="008A4D84"/>
    <w:rsid w:val="008A5178"/>
    <w:rsid w:val="008B283B"/>
    <w:rsid w:val="008D301D"/>
    <w:rsid w:val="00921069"/>
    <w:rsid w:val="00923E38"/>
    <w:rsid w:val="00945002"/>
    <w:rsid w:val="009529F7"/>
    <w:rsid w:val="0096413F"/>
    <w:rsid w:val="0096457C"/>
    <w:rsid w:val="00966302"/>
    <w:rsid w:val="00971663"/>
    <w:rsid w:val="00976F94"/>
    <w:rsid w:val="00980EA4"/>
    <w:rsid w:val="00995162"/>
    <w:rsid w:val="009A4D3E"/>
    <w:rsid w:val="009A6BC3"/>
    <w:rsid w:val="009B6DDB"/>
    <w:rsid w:val="009C19AA"/>
    <w:rsid w:val="009D1183"/>
    <w:rsid w:val="009D3080"/>
    <w:rsid w:val="009D35AA"/>
    <w:rsid w:val="009E2224"/>
    <w:rsid w:val="009E3B85"/>
    <w:rsid w:val="009E4449"/>
    <w:rsid w:val="00A00F99"/>
    <w:rsid w:val="00A02E90"/>
    <w:rsid w:val="00A03F22"/>
    <w:rsid w:val="00A24DBE"/>
    <w:rsid w:val="00A26CF7"/>
    <w:rsid w:val="00A37910"/>
    <w:rsid w:val="00A50E35"/>
    <w:rsid w:val="00A627A6"/>
    <w:rsid w:val="00A62C55"/>
    <w:rsid w:val="00A63599"/>
    <w:rsid w:val="00A74086"/>
    <w:rsid w:val="00A76578"/>
    <w:rsid w:val="00A86314"/>
    <w:rsid w:val="00A903A8"/>
    <w:rsid w:val="00A943E6"/>
    <w:rsid w:val="00A944F9"/>
    <w:rsid w:val="00AA4546"/>
    <w:rsid w:val="00AA5B76"/>
    <w:rsid w:val="00AA79D3"/>
    <w:rsid w:val="00AB0CAD"/>
    <w:rsid w:val="00AF090C"/>
    <w:rsid w:val="00AF145D"/>
    <w:rsid w:val="00AF1917"/>
    <w:rsid w:val="00B01BD4"/>
    <w:rsid w:val="00B02F3F"/>
    <w:rsid w:val="00B03A4D"/>
    <w:rsid w:val="00B043A5"/>
    <w:rsid w:val="00B05A1F"/>
    <w:rsid w:val="00B0674D"/>
    <w:rsid w:val="00B15D0F"/>
    <w:rsid w:val="00B23367"/>
    <w:rsid w:val="00B42BA9"/>
    <w:rsid w:val="00B45C71"/>
    <w:rsid w:val="00B77994"/>
    <w:rsid w:val="00B86C21"/>
    <w:rsid w:val="00B938B7"/>
    <w:rsid w:val="00BA0DE4"/>
    <w:rsid w:val="00BA6DF6"/>
    <w:rsid w:val="00BC0BB2"/>
    <w:rsid w:val="00BC67D7"/>
    <w:rsid w:val="00BD7A2B"/>
    <w:rsid w:val="00BE0267"/>
    <w:rsid w:val="00BE05BE"/>
    <w:rsid w:val="00BE0A34"/>
    <w:rsid w:val="00BE1211"/>
    <w:rsid w:val="00BF6557"/>
    <w:rsid w:val="00C02ACC"/>
    <w:rsid w:val="00C05D35"/>
    <w:rsid w:val="00C23573"/>
    <w:rsid w:val="00C24814"/>
    <w:rsid w:val="00C27349"/>
    <w:rsid w:val="00C3069B"/>
    <w:rsid w:val="00C32611"/>
    <w:rsid w:val="00C406E2"/>
    <w:rsid w:val="00C52969"/>
    <w:rsid w:val="00C55BC0"/>
    <w:rsid w:val="00C93073"/>
    <w:rsid w:val="00C94C5A"/>
    <w:rsid w:val="00CB1A91"/>
    <w:rsid w:val="00CB3F57"/>
    <w:rsid w:val="00CB438A"/>
    <w:rsid w:val="00CB73CD"/>
    <w:rsid w:val="00CE00C1"/>
    <w:rsid w:val="00CF13AA"/>
    <w:rsid w:val="00CF5F9B"/>
    <w:rsid w:val="00D07FCF"/>
    <w:rsid w:val="00D228F6"/>
    <w:rsid w:val="00D23AC2"/>
    <w:rsid w:val="00D71936"/>
    <w:rsid w:val="00D77130"/>
    <w:rsid w:val="00D874A7"/>
    <w:rsid w:val="00D87C46"/>
    <w:rsid w:val="00D9045D"/>
    <w:rsid w:val="00DA0CA9"/>
    <w:rsid w:val="00DB07AC"/>
    <w:rsid w:val="00DB2A98"/>
    <w:rsid w:val="00DC2F49"/>
    <w:rsid w:val="00DD225F"/>
    <w:rsid w:val="00DD47C1"/>
    <w:rsid w:val="00DD723B"/>
    <w:rsid w:val="00DD743C"/>
    <w:rsid w:val="00DE1809"/>
    <w:rsid w:val="00DE7FA5"/>
    <w:rsid w:val="00DF08DD"/>
    <w:rsid w:val="00E02D8F"/>
    <w:rsid w:val="00E06598"/>
    <w:rsid w:val="00E1118B"/>
    <w:rsid w:val="00E154B4"/>
    <w:rsid w:val="00E16B98"/>
    <w:rsid w:val="00E37215"/>
    <w:rsid w:val="00E4352C"/>
    <w:rsid w:val="00E45549"/>
    <w:rsid w:val="00E503D3"/>
    <w:rsid w:val="00E514E8"/>
    <w:rsid w:val="00E613B6"/>
    <w:rsid w:val="00E70B52"/>
    <w:rsid w:val="00E71506"/>
    <w:rsid w:val="00E7589D"/>
    <w:rsid w:val="00E817A7"/>
    <w:rsid w:val="00E853B5"/>
    <w:rsid w:val="00EB5B9A"/>
    <w:rsid w:val="00ED0970"/>
    <w:rsid w:val="00ED3763"/>
    <w:rsid w:val="00ED67C0"/>
    <w:rsid w:val="00ED6CE8"/>
    <w:rsid w:val="00EE212D"/>
    <w:rsid w:val="00EE75C2"/>
    <w:rsid w:val="00EF42EB"/>
    <w:rsid w:val="00EF46FF"/>
    <w:rsid w:val="00EF5DEC"/>
    <w:rsid w:val="00EF6FB1"/>
    <w:rsid w:val="00F07B21"/>
    <w:rsid w:val="00F1527A"/>
    <w:rsid w:val="00F21CBA"/>
    <w:rsid w:val="00F27BD8"/>
    <w:rsid w:val="00F32D43"/>
    <w:rsid w:val="00F3553D"/>
    <w:rsid w:val="00F44F9E"/>
    <w:rsid w:val="00F5129F"/>
    <w:rsid w:val="00F55B70"/>
    <w:rsid w:val="00F56B11"/>
    <w:rsid w:val="00F62737"/>
    <w:rsid w:val="00F75BEE"/>
    <w:rsid w:val="00F8743E"/>
    <w:rsid w:val="00FA3877"/>
    <w:rsid w:val="00FA5640"/>
    <w:rsid w:val="00FA7172"/>
    <w:rsid w:val="00FB17F7"/>
    <w:rsid w:val="00FB3AFB"/>
    <w:rsid w:val="00FB6A3E"/>
    <w:rsid w:val="00FB754C"/>
    <w:rsid w:val="00FC3FC6"/>
    <w:rsid w:val="00FE277C"/>
    <w:rsid w:val="00FE6682"/>
    <w:rsid w:val="00FF29D6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EEFFD"/>
  <w15:docId w15:val="{25FDD0CE-12A0-41B3-A879-35058631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D4"/>
    <w:rPr>
      <w:rFonts w:ascii="Times New Roman" w:hAnsi="Times New Roman"/>
      <w:sz w:val="24"/>
    </w:rPr>
  </w:style>
  <w:style w:type="paragraph" w:styleId="Heading1">
    <w:name w:val="heading 1"/>
    <w:basedOn w:val="Titulo1"/>
    <w:next w:val="Normal"/>
    <w:link w:val="Heading1Char"/>
    <w:uiPriority w:val="9"/>
    <w:qFormat/>
    <w:rsid w:val="0018015A"/>
    <w:pPr>
      <w:keepNext/>
      <w:keepLines/>
      <w:numPr>
        <w:numId w:val="13"/>
      </w:numPr>
      <w:ind w:left="36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74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</w:pPr>
    <w:rPr>
      <w:rFonts w:cs="Arial"/>
      <w:b/>
      <w:sz w:val="40"/>
    </w:rPr>
  </w:style>
  <w:style w:type="character" w:customStyle="1" w:styleId="Titulo1Char">
    <w:name w:val="Titulo_1 Char"/>
    <w:basedOn w:val="DefaultParagraphFont"/>
    <w:link w:val="Titulo1"/>
    <w:rsid w:val="0018015A"/>
    <w:rPr>
      <w:rFonts w:ascii="Times New Roman" w:hAnsi="Times New Roman" w:cs="Arial"/>
      <w:b/>
      <w:sz w:val="40"/>
    </w:rPr>
  </w:style>
  <w:style w:type="paragraph" w:styleId="NoSpacing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</w:pPr>
    <w:rPr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54B4"/>
    <w:pPr>
      <w:spacing w:before="240" w:after="0"/>
    </w:pPr>
    <w:rPr>
      <w:rFonts w:cstheme="minorHAns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154B4"/>
    <w:pPr>
      <w:spacing w:after="0"/>
      <w:ind w:left="240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938B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938B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938B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938B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938B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938B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DefaultParagraphFont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21C8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C84"/>
    <w:rPr>
      <w:rFonts w:ascii="Times New Roman" w:hAnsi="Times New Roman"/>
      <w:sz w:val="24"/>
    </w:rPr>
  </w:style>
  <w:style w:type="paragraph" w:styleId="Title">
    <w:name w:val="Title"/>
    <w:aliases w:val="tit_projeto"/>
    <w:basedOn w:val="Normal"/>
    <w:next w:val="Normal"/>
    <w:link w:val="TitleChar"/>
    <w:autoRedefine/>
    <w:qFormat/>
    <w:rsid w:val="003B27EB"/>
    <w:pPr>
      <w:keepNext/>
      <w:snapToGrid w:val="0"/>
      <w:spacing w:before="1440" w:after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itleChar">
    <w:name w:val="Title Char"/>
    <w:aliases w:val="tit_projeto Char"/>
    <w:basedOn w:val="DefaultParagraphFont"/>
    <w:link w:val="Title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TOCHeading">
    <w:name w:val="TOC Heading"/>
    <w:basedOn w:val="Titulo1"/>
    <w:next w:val="Normal"/>
    <w:uiPriority w:val="39"/>
    <w:unhideWhenUsed/>
    <w:qFormat/>
    <w:rsid w:val="00615B76"/>
    <w:pPr>
      <w:spacing w:line="276" w:lineRule="auto"/>
    </w:pPr>
    <w:rPr>
      <w:b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leGrid">
    <w:name w:val="Table Grid"/>
    <w:basedOn w:val="Table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1A3FE6"/>
    <w:pPr>
      <w:spacing w:line="240" w:lineRule="auto"/>
      <w:jc w:val="center"/>
    </w:pPr>
    <w:rPr>
      <w:b/>
      <w:iCs/>
      <w:sz w:val="18"/>
      <w:szCs w:val="18"/>
    </w:rPr>
  </w:style>
  <w:style w:type="table" w:styleId="PlainTable1">
    <w:name w:val="Plain Table 1"/>
    <w:basedOn w:val="Table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Caption"/>
    <w:link w:val="caption1Char"/>
    <w:rsid w:val="004E423E"/>
    <w:rPr>
      <w:b w:val="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CaptionChar">
    <w:name w:val="Caption Char"/>
    <w:basedOn w:val="DefaultParagraphFont"/>
    <w:link w:val="Caption"/>
    <w:uiPriority w:val="35"/>
    <w:rsid w:val="001A3FE6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CaptionCha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UnresolvedMention">
    <w:name w:val="Unresolved Mention"/>
    <w:basedOn w:val="DefaultParagraphFont"/>
    <w:uiPriority w:val="99"/>
    <w:semiHidden/>
    <w:unhideWhenUsed/>
    <w:rsid w:val="00354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hyperlink" Target="https://www.arduino.cc/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hyperlink" Target="https://www.raspberrypi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A436CCDC-4003-42D8-ABCD-9D64140CD2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40977-15C1-4F89-8625-D3B696DD90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3137</Words>
  <Characters>17886</Characters>
  <Application>Microsoft Office Word</Application>
  <DocSecurity>0</DocSecurity>
  <Lines>149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20982</CharactersWithSpaces>
  <SharedDoc>false</SharedDoc>
  <HLinks>
    <vt:vector size="114" baseType="variant"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_Toc38621694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_Toc38621693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_Toc38621692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_Toc38621691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_Toc38621690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_Toc38621689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_Toc38621688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_Toc38621687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_Toc38621686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_Toc38621685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_Toc38621684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_Toc38621683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_Toc38621682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_Toc38621681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_Toc38621680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_Toc38621679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_Toc38621678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_Toc38621655</vt:lpwstr>
      </vt:variant>
      <vt:variant>
        <vt:i4>13172883</vt:i4>
      </vt:variant>
      <vt:variant>
        <vt:i4>2</vt:i4>
      </vt:variant>
      <vt:variant>
        <vt:i4>0</vt:i4>
      </vt:variant>
      <vt:variant>
        <vt:i4>5</vt:i4>
      </vt:variant>
      <vt:variant>
        <vt:lpwstr>https://myipleiria-my.sharepoint.com/personal/luis_frazao_ipleiria_pt/Documents/DEI-ESTG-IPLEIRIA/201920/EI/TI/TI_2020/2_PRATICA/PROJETO/1_ENUNCIADO/Modelo_dissertação_relatorio_estagio_projeto_ESTG.docx</vt:lpwstr>
      </vt:variant>
      <vt:variant>
        <vt:lpwstr>_Toc38621654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Prata Bernardo</dc:creator>
  <cp:keywords/>
  <cp:lastModifiedBy>João Paulo De Sousa Parreira</cp:lastModifiedBy>
  <cp:revision>25</cp:revision>
  <cp:lastPrinted>2023-06-08T21:08:00Z</cp:lastPrinted>
  <dcterms:created xsi:type="dcterms:W3CDTF">2023-06-08T12:45:00Z</dcterms:created>
  <dcterms:modified xsi:type="dcterms:W3CDTF">2023-06-08T21:10:00Z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